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A9B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40F570F" w14:textId="77777777" w:rsidTr="00171E8C">
        <w:tc>
          <w:tcPr>
            <w:tcW w:w="9062" w:type="dxa"/>
            <w:gridSpan w:val="7"/>
            <w:shd w:val="clear" w:color="auto" w:fill="5B9BD5" w:themeFill="accent5"/>
          </w:tcPr>
          <w:p w14:paraId="339206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8164C71" w14:textId="77777777" w:rsidTr="00171E8C">
        <w:tc>
          <w:tcPr>
            <w:tcW w:w="1506" w:type="dxa"/>
            <w:tcBorders>
              <w:right w:val="nil"/>
            </w:tcBorders>
          </w:tcPr>
          <w:p w14:paraId="5B8B7AAB"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0EDD00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E51A70F"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D82A51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805525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F353A9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6D1343A" w14:textId="77777777" w:rsidTr="00171E8C">
        <w:tc>
          <w:tcPr>
            <w:tcW w:w="1506" w:type="dxa"/>
            <w:tcBorders>
              <w:right w:val="nil"/>
            </w:tcBorders>
          </w:tcPr>
          <w:p w14:paraId="5A7F2F64"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C49ECD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B0FC1F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690A347"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5D4BB6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D2530E2" w14:textId="77777777" w:rsidR="00325C8A" w:rsidRPr="00B02F31" w:rsidRDefault="00B73985" w:rsidP="00171E8C">
                <w:pPr>
                  <w:pStyle w:val="Geenafstand"/>
                  <w:rPr>
                    <w:sz w:val="18"/>
                    <w:szCs w:val="18"/>
                  </w:rPr>
                </w:pPr>
                <w:r>
                  <w:rPr>
                    <w:sz w:val="18"/>
                    <w:szCs w:val="18"/>
                  </w:rPr>
                  <w:t>nvt</w:t>
                </w:r>
              </w:p>
            </w:tc>
          </w:sdtContent>
        </w:sdt>
      </w:tr>
      <w:tr w:rsidR="00325C8A" w:rsidRPr="00B02F31" w14:paraId="2BFC5A4F" w14:textId="77777777" w:rsidTr="00171E8C">
        <w:tc>
          <w:tcPr>
            <w:tcW w:w="1506" w:type="dxa"/>
            <w:tcBorders>
              <w:right w:val="nil"/>
            </w:tcBorders>
          </w:tcPr>
          <w:p w14:paraId="32CD850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174AC2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3FDAC90" w14:textId="1C25D69F" w:rsidR="00325C8A" w:rsidRPr="00B02F31" w:rsidRDefault="00D50B0F" w:rsidP="00171E8C">
                <w:pPr>
                  <w:pStyle w:val="Geenafstand"/>
                  <w:rPr>
                    <w:sz w:val="18"/>
                    <w:szCs w:val="18"/>
                  </w:rPr>
                </w:pPr>
                <w:r>
                  <w:rPr>
                    <w:sz w:val="18"/>
                    <w:szCs w:val="18"/>
                  </w:rPr>
                  <w:t>15-1-2020</w:t>
                </w:r>
              </w:p>
            </w:tc>
          </w:sdtContent>
        </w:sdt>
        <w:tc>
          <w:tcPr>
            <w:tcW w:w="1509" w:type="dxa"/>
            <w:tcBorders>
              <w:right w:val="nil"/>
            </w:tcBorders>
          </w:tcPr>
          <w:p w14:paraId="75D1D9F7"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EA3C7C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C33D843"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97D0A07" w14:textId="77777777" w:rsidTr="00171E8C">
        <w:tc>
          <w:tcPr>
            <w:tcW w:w="2972" w:type="dxa"/>
            <w:gridSpan w:val="3"/>
            <w:tcBorders>
              <w:right w:val="nil"/>
            </w:tcBorders>
          </w:tcPr>
          <w:p w14:paraId="0B21459F"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6788BBA" w14:textId="77777777" w:rsidR="00325C8A" w:rsidRPr="00B02F31" w:rsidRDefault="00B73985" w:rsidP="00171E8C">
                <w:pPr>
                  <w:pStyle w:val="Geenafstand"/>
                  <w:rPr>
                    <w:sz w:val="18"/>
                    <w:szCs w:val="18"/>
                  </w:rPr>
                </w:pPr>
                <w:r>
                  <w:rPr>
                    <w:sz w:val="18"/>
                    <w:szCs w:val="18"/>
                  </w:rPr>
                  <w:t>Drinkwater installatie binnenwoningen</w:t>
                </w:r>
              </w:p>
            </w:sdtContent>
          </w:sdt>
          <w:p w14:paraId="2995236E" w14:textId="77777777" w:rsidR="00325C8A" w:rsidRPr="00B02F31" w:rsidRDefault="00325C8A" w:rsidP="00171E8C">
            <w:pPr>
              <w:pStyle w:val="Geenafstand"/>
              <w:rPr>
                <w:sz w:val="18"/>
                <w:szCs w:val="18"/>
              </w:rPr>
            </w:pPr>
          </w:p>
        </w:tc>
      </w:tr>
    </w:tbl>
    <w:p w14:paraId="2CF68AEE" w14:textId="77777777" w:rsidR="00325C8A" w:rsidRPr="00BD62B4" w:rsidRDefault="00325C8A" w:rsidP="00BD62B4">
      <w:pPr>
        <w:pStyle w:val="Geenafstand"/>
        <w:rPr>
          <w:sz w:val="18"/>
        </w:rPr>
      </w:pPr>
    </w:p>
    <w:p w14:paraId="093CA4E1"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BF6D24B" w14:textId="77777777" w:rsidTr="00912C31">
        <w:tc>
          <w:tcPr>
            <w:tcW w:w="3020" w:type="dxa"/>
            <w:shd w:val="clear" w:color="auto" w:fill="5B9BD5" w:themeFill="accent5"/>
          </w:tcPr>
          <w:p w14:paraId="768E0C1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2731C69"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515AF66" w14:textId="77777777" w:rsidR="009815A8" w:rsidRDefault="009815A8" w:rsidP="00BD62B4">
            <w:pPr>
              <w:pStyle w:val="Geenafstand"/>
              <w:rPr>
                <w:sz w:val="18"/>
              </w:rPr>
            </w:pPr>
            <w:r>
              <w:rPr>
                <w:sz w:val="18"/>
              </w:rPr>
              <w:t>Opmerking</w:t>
            </w:r>
          </w:p>
        </w:tc>
      </w:tr>
      <w:tr w:rsidR="009815A8" w14:paraId="4F2CCA94" w14:textId="77777777" w:rsidTr="009815A8">
        <w:tc>
          <w:tcPr>
            <w:tcW w:w="3020" w:type="dxa"/>
          </w:tcPr>
          <w:p w14:paraId="06EE52DA" w14:textId="77777777" w:rsidR="009815A8" w:rsidRDefault="009815A8" w:rsidP="00BD62B4">
            <w:pPr>
              <w:pStyle w:val="Geenafstand"/>
              <w:rPr>
                <w:sz w:val="18"/>
              </w:rPr>
            </w:pPr>
            <w:r>
              <w:rPr>
                <w:sz w:val="18"/>
              </w:rPr>
              <w:t>Persmethode (zie WB2.3)</w:t>
            </w:r>
          </w:p>
        </w:tc>
        <w:tc>
          <w:tcPr>
            <w:tcW w:w="3021" w:type="dxa"/>
          </w:tcPr>
          <w:p w14:paraId="7FED333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9D36DEC" w14:textId="77777777" w:rsidR="009815A8" w:rsidRDefault="00912C31" w:rsidP="00BD62B4">
                <w:pPr>
                  <w:pStyle w:val="Geenafstand"/>
                  <w:rPr>
                    <w:sz w:val="18"/>
                  </w:rPr>
                </w:pPr>
                <w:r>
                  <w:rPr>
                    <w:sz w:val="18"/>
                  </w:rPr>
                  <w:t>-</w:t>
                </w:r>
              </w:p>
            </w:tc>
          </w:sdtContent>
        </w:sdt>
      </w:tr>
      <w:tr w:rsidR="009815A8" w14:paraId="5D726E30" w14:textId="77777777" w:rsidTr="009815A8">
        <w:tc>
          <w:tcPr>
            <w:tcW w:w="3020" w:type="dxa"/>
          </w:tcPr>
          <w:p w14:paraId="0464736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CACC00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A501640" w14:textId="77777777" w:rsidR="009815A8" w:rsidRDefault="00912C31" w:rsidP="00BD62B4">
                <w:pPr>
                  <w:pStyle w:val="Geenafstand"/>
                  <w:rPr>
                    <w:sz w:val="18"/>
                  </w:rPr>
                </w:pPr>
                <w:r>
                  <w:rPr>
                    <w:sz w:val="18"/>
                  </w:rPr>
                  <w:t>-</w:t>
                </w:r>
              </w:p>
            </w:tc>
          </w:sdtContent>
        </w:sdt>
      </w:tr>
      <w:tr w:rsidR="009815A8" w14:paraId="3C49290C" w14:textId="77777777" w:rsidTr="009815A8">
        <w:tc>
          <w:tcPr>
            <w:tcW w:w="3020" w:type="dxa"/>
          </w:tcPr>
          <w:p w14:paraId="09FA1895"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A8DCA3E"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C949C9F" w14:textId="77777777" w:rsidR="009815A8" w:rsidRDefault="00912C31" w:rsidP="00BD62B4">
                <w:pPr>
                  <w:pStyle w:val="Geenafstand"/>
                  <w:rPr>
                    <w:sz w:val="18"/>
                  </w:rPr>
                </w:pPr>
                <w:r>
                  <w:rPr>
                    <w:sz w:val="18"/>
                  </w:rPr>
                  <w:t>-</w:t>
                </w:r>
              </w:p>
            </w:tc>
          </w:sdtContent>
        </w:sdt>
      </w:tr>
      <w:tr w:rsidR="009815A8" w14:paraId="60458432" w14:textId="77777777" w:rsidTr="009815A8">
        <w:tc>
          <w:tcPr>
            <w:tcW w:w="3020" w:type="dxa"/>
          </w:tcPr>
          <w:p w14:paraId="5DB88E6B" w14:textId="77777777" w:rsidR="009815A8" w:rsidRDefault="009815A8" w:rsidP="00BD62B4">
            <w:pPr>
              <w:pStyle w:val="Geenafstand"/>
              <w:rPr>
                <w:sz w:val="18"/>
              </w:rPr>
            </w:pPr>
            <w:r>
              <w:rPr>
                <w:sz w:val="18"/>
              </w:rPr>
              <w:t>Automatisch expansievat uitgeschakeld?</w:t>
            </w:r>
          </w:p>
        </w:tc>
        <w:tc>
          <w:tcPr>
            <w:tcW w:w="3021" w:type="dxa"/>
          </w:tcPr>
          <w:p w14:paraId="0C3C8FA4" w14:textId="77777777" w:rsidR="00912C31" w:rsidRDefault="00042F70"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A5F4838" w14:textId="77777777" w:rsidR="009815A8" w:rsidRDefault="00042F70"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4624452" w14:textId="77777777" w:rsidR="00912C31" w:rsidRDefault="00042F70"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8E3A533" w14:textId="77777777" w:rsidR="009815A8" w:rsidRDefault="00912C31" w:rsidP="00BD62B4">
                <w:pPr>
                  <w:pStyle w:val="Geenafstand"/>
                  <w:rPr>
                    <w:sz w:val="18"/>
                  </w:rPr>
                </w:pPr>
                <w:r>
                  <w:rPr>
                    <w:sz w:val="18"/>
                  </w:rPr>
                  <w:t>-</w:t>
                </w:r>
              </w:p>
            </w:tc>
          </w:sdtContent>
        </w:sdt>
      </w:tr>
      <w:tr w:rsidR="009815A8" w14:paraId="463CED05" w14:textId="77777777" w:rsidTr="009815A8">
        <w:tc>
          <w:tcPr>
            <w:tcW w:w="3020" w:type="dxa"/>
          </w:tcPr>
          <w:p w14:paraId="65ED56D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D2A6148" w14:textId="7E505562" w:rsidR="009815A8" w:rsidRDefault="00BA29B8" w:rsidP="00BD62B4">
                <w:pPr>
                  <w:pStyle w:val="Geenafstand"/>
                  <w:rPr>
                    <w:sz w:val="18"/>
                  </w:rPr>
                </w:pPr>
                <w:r>
                  <w:rPr>
                    <w:sz w:val="18"/>
                  </w:rPr>
                  <w:t>08:15</w:t>
                </w:r>
              </w:p>
            </w:tc>
          </w:sdtContent>
        </w:sdt>
        <w:sdt>
          <w:sdtPr>
            <w:rPr>
              <w:sz w:val="18"/>
            </w:rPr>
            <w:id w:val="1618403554"/>
            <w:placeholder>
              <w:docPart w:val="63B1A5CE55F842DA875E2DFFFCAF22B0"/>
            </w:placeholder>
            <w:text/>
          </w:sdtPr>
          <w:sdtEndPr/>
          <w:sdtContent>
            <w:tc>
              <w:tcPr>
                <w:tcW w:w="3021" w:type="dxa"/>
              </w:tcPr>
              <w:p w14:paraId="3DE2F0CE" w14:textId="77777777" w:rsidR="009815A8" w:rsidRDefault="00196134" w:rsidP="00BD62B4">
                <w:pPr>
                  <w:pStyle w:val="Geenafstand"/>
                  <w:rPr>
                    <w:sz w:val="18"/>
                  </w:rPr>
                </w:pPr>
                <w:r>
                  <w:rPr>
                    <w:sz w:val="18"/>
                  </w:rPr>
                  <w:t>-</w:t>
                </w:r>
              </w:p>
            </w:tc>
          </w:sdtContent>
        </w:sdt>
      </w:tr>
      <w:tr w:rsidR="009815A8" w14:paraId="1E3CAA57" w14:textId="77777777" w:rsidTr="009815A8">
        <w:tc>
          <w:tcPr>
            <w:tcW w:w="3020" w:type="dxa"/>
          </w:tcPr>
          <w:p w14:paraId="2A5DBF05" w14:textId="77777777" w:rsidR="009815A8" w:rsidRDefault="000E4793" w:rsidP="00BD62B4">
            <w:pPr>
              <w:pStyle w:val="Geenafstand"/>
              <w:rPr>
                <w:sz w:val="18"/>
              </w:rPr>
            </w:pPr>
            <w:r>
              <w:rPr>
                <w:sz w:val="18"/>
              </w:rPr>
              <w:t xml:space="preserve">Persdruk Start </w:t>
            </w:r>
          </w:p>
        </w:tc>
        <w:tc>
          <w:tcPr>
            <w:tcW w:w="3021" w:type="dxa"/>
          </w:tcPr>
          <w:p w14:paraId="6975F35D" w14:textId="77777777" w:rsidR="009815A8" w:rsidRDefault="00042F70"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D061ABD" w14:textId="77777777" w:rsidR="009815A8" w:rsidRDefault="00912C31" w:rsidP="00BD62B4">
                <w:pPr>
                  <w:pStyle w:val="Geenafstand"/>
                  <w:rPr>
                    <w:sz w:val="18"/>
                  </w:rPr>
                </w:pPr>
                <w:r>
                  <w:rPr>
                    <w:sz w:val="18"/>
                  </w:rPr>
                  <w:t>-</w:t>
                </w:r>
              </w:p>
            </w:tc>
          </w:sdtContent>
        </w:sdt>
      </w:tr>
      <w:tr w:rsidR="009815A8" w14:paraId="5E2871B3" w14:textId="77777777" w:rsidTr="009815A8">
        <w:tc>
          <w:tcPr>
            <w:tcW w:w="3020" w:type="dxa"/>
          </w:tcPr>
          <w:p w14:paraId="185F91D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569B9F9" w14:textId="77777777" w:rsidR="009815A8" w:rsidRDefault="00042F70"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4103E07" w14:textId="77777777" w:rsidR="009815A8" w:rsidRDefault="00912C31" w:rsidP="00BD62B4">
                <w:pPr>
                  <w:pStyle w:val="Geenafstand"/>
                  <w:rPr>
                    <w:sz w:val="18"/>
                  </w:rPr>
                </w:pPr>
                <w:r>
                  <w:rPr>
                    <w:sz w:val="18"/>
                  </w:rPr>
                  <w:t>-</w:t>
                </w:r>
              </w:p>
            </w:tc>
          </w:sdtContent>
        </w:sdt>
      </w:tr>
      <w:tr w:rsidR="000E4793" w14:paraId="06CBF3FC" w14:textId="77777777" w:rsidTr="009815A8">
        <w:tc>
          <w:tcPr>
            <w:tcW w:w="3020" w:type="dxa"/>
          </w:tcPr>
          <w:p w14:paraId="509ED417"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83B5E0E" w14:textId="77777777" w:rsidR="000E4793" w:rsidRDefault="00042F70"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89427EA" w14:textId="77777777" w:rsidR="000E4793" w:rsidRDefault="00042F70"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6476931" w14:textId="77777777" w:rsidTr="009815A8">
        <w:tc>
          <w:tcPr>
            <w:tcW w:w="3020" w:type="dxa"/>
          </w:tcPr>
          <w:p w14:paraId="595BB1F5" w14:textId="77777777" w:rsidR="009815A8" w:rsidRDefault="009815A8" w:rsidP="00BD62B4">
            <w:pPr>
              <w:pStyle w:val="Geenafstand"/>
              <w:rPr>
                <w:sz w:val="18"/>
              </w:rPr>
            </w:pPr>
            <w:r>
              <w:rPr>
                <w:sz w:val="18"/>
              </w:rPr>
              <w:t>Conclusie lekdichtheid</w:t>
            </w:r>
          </w:p>
        </w:tc>
        <w:tc>
          <w:tcPr>
            <w:tcW w:w="3021" w:type="dxa"/>
          </w:tcPr>
          <w:p w14:paraId="2DC6F2AD" w14:textId="77777777" w:rsidR="00912C31" w:rsidRDefault="00042F70"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4589530" w14:textId="77777777" w:rsidR="009815A8" w:rsidRDefault="00042F70"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603113" w14:textId="77777777" w:rsidR="009815A8" w:rsidRDefault="00912C31" w:rsidP="00BD62B4">
                <w:pPr>
                  <w:pStyle w:val="Geenafstand"/>
                  <w:rPr>
                    <w:sz w:val="18"/>
                  </w:rPr>
                </w:pPr>
                <w:r>
                  <w:rPr>
                    <w:sz w:val="18"/>
                  </w:rPr>
                  <w:t>-</w:t>
                </w:r>
              </w:p>
            </w:tc>
          </w:sdtContent>
        </w:sdt>
      </w:tr>
    </w:tbl>
    <w:p w14:paraId="1C9B34A0" w14:textId="77777777" w:rsidR="00912C31" w:rsidRDefault="00912C31" w:rsidP="00BD62B4">
      <w:pPr>
        <w:pStyle w:val="Geenafstand"/>
        <w:rPr>
          <w:sz w:val="18"/>
        </w:rPr>
      </w:pPr>
    </w:p>
    <w:p w14:paraId="093E9DF8"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EE8F350" w14:textId="77777777" w:rsidTr="00912C31">
        <w:tc>
          <w:tcPr>
            <w:tcW w:w="3020" w:type="dxa"/>
            <w:shd w:val="clear" w:color="auto" w:fill="5B9BD5" w:themeFill="accent5"/>
          </w:tcPr>
          <w:p w14:paraId="423EDD4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0BBD0C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0441511" w14:textId="77777777" w:rsidR="009815A8" w:rsidRDefault="009815A8" w:rsidP="00171E8C">
            <w:pPr>
              <w:pStyle w:val="Geenafstand"/>
              <w:rPr>
                <w:sz w:val="18"/>
              </w:rPr>
            </w:pPr>
            <w:r>
              <w:rPr>
                <w:sz w:val="18"/>
              </w:rPr>
              <w:t>Opmerking</w:t>
            </w:r>
          </w:p>
        </w:tc>
      </w:tr>
      <w:tr w:rsidR="009815A8" w14:paraId="7A4451F0" w14:textId="77777777" w:rsidTr="00171E8C">
        <w:tc>
          <w:tcPr>
            <w:tcW w:w="3020" w:type="dxa"/>
          </w:tcPr>
          <w:p w14:paraId="19CB039B"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C5605FC" w14:textId="475BA091" w:rsidR="009815A8" w:rsidRDefault="00BA29B8" w:rsidP="00171E8C">
                <w:pPr>
                  <w:pStyle w:val="Geenafstand"/>
                  <w:rPr>
                    <w:sz w:val="18"/>
                  </w:rPr>
                </w:pPr>
                <w:r>
                  <w:rPr>
                    <w:sz w:val="18"/>
                  </w:rPr>
                  <w:t>08:15</w:t>
                </w:r>
              </w:p>
            </w:tc>
          </w:sdtContent>
        </w:sdt>
        <w:sdt>
          <w:sdtPr>
            <w:rPr>
              <w:sz w:val="18"/>
            </w:rPr>
            <w:id w:val="1333495982"/>
            <w:placeholder>
              <w:docPart w:val="AB76A30F224B48A3A808AE89F98C638A"/>
            </w:placeholder>
            <w:text/>
          </w:sdtPr>
          <w:sdtEndPr/>
          <w:sdtContent>
            <w:tc>
              <w:tcPr>
                <w:tcW w:w="3021" w:type="dxa"/>
              </w:tcPr>
              <w:p w14:paraId="2B3062A0" w14:textId="77777777" w:rsidR="009815A8" w:rsidRDefault="00912C31" w:rsidP="00171E8C">
                <w:pPr>
                  <w:pStyle w:val="Geenafstand"/>
                  <w:rPr>
                    <w:sz w:val="18"/>
                  </w:rPr>
                </w:pPr>
                <w:r>
                  <w:rPr>
                    <w:sz w:val="18"/>
                  </w:rPr>
                  <w:t>-</w:t>
                </w:r>
              </w:p>
            </w:tc>
          </w:sdtContent>
        </w:sdt>
      </w:tr>
      <w:tr w:rsidR="009815A8" w14:paraId="2DD5D259" w14:textId="77777777" w:rsidTr="00171E8C">
        <w:tc>
          <w:tcPr>
            <w:tcW w:w="3020" w:type="dxa"/>
          </w:tcPr>
          <w:p w14:paraId="2A085EC6"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E288BB4" w14:textId="77777777" w:rsidR="009815A8" w:rsidRDefault="00042F70"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4842D98" w14:textId="77777777" w:rsidR="009815A8" w:rsidRDefault="00A01032" w:rsidP="00171E8C">
                <w:pPr>
                  <w:pStyle w:val="Geenafstand"/>
                  <w:rPr>
                    <w:sz w:val="18"/>
                  </w:rPr>
                </w:pPr>
                <w:r>
                  <w:rPr>
                    <w:sz w:val="18"/>
                  </w:rPr>
                  <w:t>-</w:t>
                </w:r>
              </w:p>
            </w:tc>
          </w:sdtContent>
        </w:sdt>
      </w:tr>
      <w:tr w:rsidR="009815A8" w14:paraId="1C067C40" w14:textId="77777777" w:rsidTr="00171E8C">
        <w:tc>
          <w:tcPr>
            <w:tcW w:w="3020" w:type="dxa"/>
          </w:tcPr>
          <w:p w14:paraId="7EF367A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ADCBB99" w14:textId="77777777" w:rsidR="009815A8" w:rsidRDefault="00042F70"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115CA80" w14:textId="77777777" w:rsidR="009815A8" w:rsidRDefault="00912C31" w:rsidP="00171E8C">
                <w:pPr>
                  <w:pStyle w:val="Geenafstand"/>
                  <w:rPr>
                    <w:sz w:val="18"/>
                  </w:rPr>
                </w:pPr>
                <w:r>
                  <w:rPr>
                    <w:sz w:val="18"/>
                  </w:rPr>
                  <w:t>-</w:t>
                </w:r>
              </w:p>
            </w:tc>
          </w:sdtContent>
        </w:sdt>
      </w:tr>
      <w:tr w:rsidR="000E4793" w14:paraId="64E331EA" w14:textId="77777777" w:rsidTr="00171E8C">
        <w:tc>
          <w:tcPr>
            <w:tcW w:w="3020" w:type="dxa"/>
          </w:tcPr>
          <w:p w14:paraId="3FD95E5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106220E" w14:textId="77777777" w:rsidR="000E4793" w:rsidRDefault="00042F70"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35527C3" w14:textId="77777777" w:rsidR="000E4793" w:rsidRDefault="00042F70"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894CEC7" w14:textId="77777777" w:rsidTr="00171E8C">
        <w:tc>
          <w:tcPr>
            <w:tcW w:w="3020" w:type="dxa"/>
          </w:tcPr>
          <w:p w14:paraId="7AFEC22F" w14:textId="77777777" w:rsidR="009815A8" w:rsidRDefault="009815A8" w:rsidP="00171E8C">
            <w:pPr>
              <w:pStyle w:val="Geenafstand"/>
              <w:rPr>
                <w:sz w:val="18"/>
              </w:rPr>
            </w:pPr>
            <w:r>
              <w:rPr>
                <w:sz w:val="18"/>
              </w:rPr>
              <w:t>Conclusie drukbestendigheid</w:t>
            </w:r>
          </w:p>
        </w:tc>
        <w:tc>
          <w:tcPr>
            <w:tcW w:w="3021" w:type="dxa"/>
          </w:tcPr>
          <w:p w14:paraId="1A6C7FA9" w14:textId="77777777" w:rsidR="00912C31" w:rsidRDefault="00042F70"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F6A302A" w14:textId="77777777" w:rsidR="009815A8" w:rsidRDefault="00042F70"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7C696D2" w14:textId="77777777" w:rsidR="009815A8" w:rsidRDefault="00912C31" w:rsidP="00171E8C">
                <w:pPr>
                  <w:pStyle w:val="Geenafstand"/>
                  <w:rPr>
                    <w:sz w:val="18"/>
                  </w:rPr>
                </w:pPr>
                <w:r>
                  <w:rPr>
                    <w:sz w:val="18"/>
                  </w:rPr>
                  <w:t>-</w:t>
                </w:r>
              </w:p>
            </w:tc>
          </w:sdtContent>
        </w:sdt>
      </w:tr>
    </w:tbl>
    <w:p w14:paraId="5FCD95F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F847099" w14:textId="77777777" w:rsidTr="00912C31">
        <w:tc>
          <w:tcPr>
            <w:tcW w:w="9062" w:type="dxa"/>
            <w:shd w:val="clear" w:color="auto" w:fill="5B9BD5" w:themeFill="accent5"/>
          </w:tcPr>
          <w:p w14:paraId="6CFFE1C0" w14:textId="77777777" w:rsidR="009815A8" w:rsidRDefault="009815A8" w:rsidP="00BD62B4">
            <w:pPr>
              <w:pStyle w:val="Geenafstand"/>
              <w:rPr>
                <w:sz w:val="18"/>
              </w:rPr>
            </w:pPr>
            <w:r>
              <w:rPr>
                <w:sz w:val="18"/>
              </w:rPr>
              <w:t>Conclusie afpers</w:t>
            </w:r>
            <w:r w:rsidR="00912C31">
              <w:rPr>
                <w:sz w:val="18"/>
              </w:rPr>
              <w:t>ing</w:t>
            </w:r>
          </w:p>
        </w:tc>
      </w:tr>
      <w:tr w:rsidR="009815A8" w14:paraId="5DB27C78" w14:textId="77777777" w:rsidTr="009815A8">
        <w:tc>
          <w:tcPr>
            <w:tcW w:w="9062" w:type="dxa"/>
          </w:tcPr>
          <w:p w14:paraId="06E05C27" w14:textId="77777777" w:rsidR="009815A8" w:rsidRDefault="00042F70"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83BEAFB" w14:textId="77777777" w:rsidR="009815A8" w:rsidRDefault="00042F70"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35DE6E8"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8DEB20C" w14:textId="77777777" w:rsidTr="00171E8C">
        <w:tc>
          <w:tcPr>
            <w:tcW w:w="9062" w:type="dxa"/>
            <w:gridSpan w:val="3"/>
            <w:shd w:val="clear" w:color="auto" w:fill="5B9BD5" w:themeFill="accent5"/>
          </w:tcPr>
          <w:p w14:paraId="6470078E" w14:textId="77777777" w:rsidR="008555F6" w:rsidRPr="00E223E9" w:rsidRDefault="008555F6" w:rsidP="00171E8C">
            <w:pPr>
              <w:pStyle w:val="Geenafstand"/>
              <w:rPr>
                <w:b/>
                <w:sz w:val="18"/>
              </w:rPr>
            </w:pPr>
            <w:r w:rsidRPr="00E223E9">
              <w:rPr>
                <w:b/>
                <w:sz w:val="18"/>
              </w:rPr>
              <w:t>Toegepaste meetmiddel(en)</w:t>
            </w:r>
          </w:p>
        </w:tc>
      </w:tr>
      <w:tr w:rsidR="008555F6" w:rsidRPr="00E223E9" w14:paraId="12BE0770" w14:textId="77777777" w:rsidTr="00171E8C">
        <w:tc>
          <w:tcPr>
            <w:tcW w:w="2830" w:type="dxa"/>
            <w:tcBorders>
              <w:right w:val="nil"/>
            </w:tcBorders>
          </w:tcPr>
          <w:p w14:paraId="5261399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6EA6D4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A6E40F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24E572E" w14:textId="77777777" w:rsidTr="00171E8C">
        <w:tc>
          <w:tcPr>
            <w:tcW w:w="2830" w:type="dxa"/>
            <w:tcBorders>
              <w:right w:val="nil"/>
            </w:tcBorders>
          </w:tcPr>
          <w:p w14:paraId="1F301BC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3A6245E"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67CDEEC8" w14:textId="77777777" w:rsidR="008555F6" w:rsidRPr="00E223E9" w:rsidRDefault="00B73985" w:rsidP="00171E8C">
                <w:pPr>
                  <w:pStyle w:val="Geenafstand"/>
                  <w:rPr>
                    <w:sz w:val="18"/>
                  </w:rPr>
                </w:pPr>
                <w:r>
                  <w:rPr>
                    <w:sz w:val="18"/>
                  </w:rPr>
                  <w:t>54650ST</w:t>
                </w:r>
              </w:p>
            </w:tc>
          </w:sdtContent>
        </w:sdt>
      </w:tr>
      <w:tr w:rsidR="008555F6" w:rsidRPr="00E223E9" w14:paraId="2BF05B94" w14:textId="77777777" w:rsidTr="00171E8C">
        <w:tc>
          <w:tcPr>
            <w:tcW w:w="2830" w:type="dxa"/>
            <w:tcBorders>
              <w:right w:val="nil"/>
            </w:tcBorders>
          </w:tcPr>
          <w:p w14:paraId="7273687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07B4E28"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57245E6" w14:textId="77777777" w:rsidR="008555F6" w:rsidRPr="00E223E9" w:rsidRDefault="00B73985" w:rsidP="00171E8C">
                <w:pPr>
                  <w:pStyle w:val="Geenafstand"/>
                  <w:rPr>
                    <w:sz w:val="18"/>
                  </w:rPr>
                </w:pPr>
                <w:r>
                  <w:rPr>
                    <w:sz w:val="18"/>
                  </w:rPr>
                  <w:t>036602712</w:t>
                </w:r>
              </w:p>
            </w:tc>
          </w:sdtContent>
        </w:sdt>
      </w:tr>
      <w:tr w:rsidR="008555F6" w:rsidRPr="00E223E9" w14:paraId="531EB7A6" w14:textId="77777777" w:rsidTr="00171E8C">
        <w:tc>
          <w:tcPr>
            <w:tcW w:w="2830" w:type="dxa"/>
            <w:tcBorders>
              <w:right w:val="nil"/>
            </w:tcBorders>
          </w:tcPr>
          <w:p w14:paraId="3EF5FA2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D89BB1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7DC8D1F"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E9DCFF2" w14:textId="77777777" w:rsidTr="00171E8C">
        <w:tc>
          <w:tcPr>
            <w:tcW w:w="9062" w:type="dxa"/>
            <w:gridSpan w:val="3"/>
          </w:tcPr>
          <w:p w14:paraId="5C784FE4" w14:textId="77777777" w:rsidR="008555F6" w:rsidRPr="00E223E9" w:rsidRDefault="008555F6" w:rsidP="00171E8C">
            <w:pPr>
              <w:pStyle w:val="Geenafstand"/>
              <w:rPr>
                <w:sz w:val="18"/>
              </w:rPr>
            </w:pPr>
          </w:p>
        </w:tc>
      </w:tr>
      <w:tr w:rsidR="008555F6" w:rsidRPr="00E223E9" w14:paraId="3A6DA1DC" w14:textId="77777777" w:rsidTr="00171E8C">
        <w:tc>
          <w:tcPr>
            <w:tcW w:w="2830" w:type="dxa"/>
            <w:tcBorders>
              <w:right w:val="nil"/>
            </w:tcBorders>
          </w:tcPr>
          <w:p w14:paraId="573F42E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0F605B6"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945EBA2" w14:textId="77777777" w:rsidR="008555F6" w:rsidRPr="00E223E9" w:rsidRDefault="008555F6" w:rsidP="00171E8C">
                <w:pPr>
                  <w:pStyle w:val="Geenafstand"/>
                  <w:rPr>
                    <w:sz w:val="18"/>
                  </w:rPr>
                </w:pPr>
                <w:r>
                  <w:rPr>
                    <w:sz w:val="18"/>
                  </w:rPr>
                  <w:t>-</w:t>
                </w:r>
              </w:p>
            </w:tc>
          </w:sdtContent>
        </w:sdt>
      </w:tr>
      <w:tr w:rsidR="008555F6" w:rsidRPr="00E223E9" w14:paraId="17396577" w14:textId="77777777" w:rsidTr="00171E8C">
        <w:tc>
          <w:tcPr>
            <w:tcW w:w="2830" w:type="dxa"/>
            <w:tcBorders>
              <w:right w:val="nil"/>
            </w:tcBorders>
          </w:tcPr>
          <w:p w14:paraId="1AE7400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48F19FD"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0E4DE84" w14:textId="77777777" w:rsidR="008555F6" w:rsidRPr="00E223E9" w:rsidRDefault="008555F6" w:rsidP="00171E8C">
                <w:pPr>
                  <w:pStyle w:val="Geenafstand"/>
                  <w:rPr>
                    <w:sz w:val="18"/>
                  </w:rPr>
                </w:pPr>
                <w:r>
                  <w:rPr>
                    <w:sz w:val="18"/>
                  </w:rPr>
                  <w:t>-</w:t>
                </w:r>
              </w:p>
            </w:tc>
          </w:sdtContent>
        </w:sdt>
      </w:tr>
      <w:tr w:rsidR="008555F6" w:rsidRPr="00E223E9" w14:paraId="4CF40ED4" w14:textId="77777777" w:rsidTr="00171E8C">
        <w:tc>
          <w:tcPr>
            <w:tcW w:w="2830" w:type="dxa"/>
            <w:tcBorders>
              <w:right w:val="nil"/>
            </w:tcBorders>
          </w:tcPr>
          <w:p w14:paraId="0FF6554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83276D5"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305B4C0" w14:textId="77777777" w:rsidR="008555F6" w:rsidRPr="00E223E9" w:rsidRDefault="008555F6" w:rsidP="00171E8C">
                <w:pPr>
                  <w:pStyle w:val="Geenafstand"/>
                  <w:rPr>
                    <w:sz w:val="18"/>
                  </w:rPr>
                </w:pPr>
                <w:r>
                  <w:rPr>
                    <w:sz w:val="18"/>
                  </w:rPr>
                  <w:t>-</w:t>
                </w:r>
              </w:p>
            </w:tc>
          </w:sdtContent>
        </w:sdt>
      </w:tr>
      <w:tr w:rsidR="008555F6" w:rsidRPr="00E223E9" w14:paraId="699B2F53" w14:textId="77777777" w:rsidTr="00171E8C">
        <w:tc>
          <w:tcPr>
            <w:tcW w:w="2830" w:type="dxa"/>
            <w:tcBorders>
              <w:right w:val="nil"/>
            </w:tcBorders>
          </w:tcPr>
          <w:p w14:paraId="49E9B62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5FCE50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1EB43F6" w14:textId="77777777" w:rsidR="008555F6" w:rsidRPr="00E223E9" w:rsidRDefault="008555F6" w:rsidP="00171E8C">
                <w:pPr>
                  <w:pStyle w:val="Geenafstand"/>
                  <w:rPr>
                    <w:sz w:val="18"/>
                  </w:rPr>
                </w:pPr>
                <w:r>
                  <w:rPr>
                    <w:sz w:val="18"/>
                  </w:rPr>
                  <w:t>-</w:t>
                </w:r>
              </w:p>
            </w:tc>
          </w:sdtContent>
        </w:sdt>
      </w:tr>
    </w:tbl>
    <w:p w14:paraId="01735FD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75ACBDF" w14:textId="77777777" w:rsidTr="00BD62B4">
        <w:trPr>
          <w:trHeight w:val="111"/>
        </w:trPr>
        <w:tc>
          <w:tcPr>
            <w:tcW w:w="2462" w:type="dxa"/>
            <w:shd w:val="clear" w:color="auto" w:fill="5B9BD5" w:themeFill="accent5"/>
          </w:tcPr>
          <w:p w14:paraId="4230890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B05CE26"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8C26FBC"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645304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EBEE4B2" w14:textId="77777777" w:rsidTr="00171E8C">
        <w:trPr>
          <w:trHeight w:val="454"/>
        </w:trPr>
        <w:tc>
          <w:tcPr>
            <w:tcW w:w="2462" w:type="dxa"/>
          </w:tcPr>
          <w:p w14:paraId="014BF1F2"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98D92C6"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744A92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01AC9DD" w14:textId="40226F06" w:rsidR="008555F6" w:rsidRPr="00BD62B4" w:rsidRDefault="00D50B0F" w:rsidP="00171E8C">
                <w:pPr>
                  <w:pStyle w:val="Geenafstand"/>
                  <w:rPr>
                    <w:sz w:val="18"/>
                    <w:szCs w:val="18"/>
                  </w:rPr>
                </w:pPr>
                <w:r>
                  <w:rPr>
                    <w:sz w:val="18"/>
                    <w:szCs w:val="18"/>
                  </w:rPr>
                  <w:t>15-1-2020</w:t>
                </w:r>
              </w:p>
            </w:tc>
          </w:sdtContent>
        </w:sdt>
      </w:tr>
      <w:tr w:rsidR="008555F6" w:rsidRPr="00BD62B4" w14:paraId="1F969822" w14:textId="77777777" w:rsidTr="00171E8C">
        <w:trPr>
          <w:trHeight w:val="454"/>
        </w:trPr>
        <w:tc>
          <w:tcPr>
            <w:tcW w:w="2462" w:type="dxa"/>
          </w:tcPr>
          <w:p w14:paraId="2C58707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57DF12A4"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3DB0B2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5469388" w14:textId="617343C1" w:rsidR="008555F6" w:rsidRPr="00BD62B4" w:rsidRDefault="00D50B0F" w:rsidP="00171E8C">
                <w:pPr>
                  <w:pStyle w:val="Geenafstand"/>
                  <w:rPr>
                    <w:sz w:val="18"/>
                    <w:szCs w:val="18"/>
                  </w:rPr>
                </w:pPr>
                <w:r>
                  <w:rPr>
                    <w:sz w:val="18"/>
                    <w:szCs w:val="18"/>
                  </w:rPr>
                  <w:t>15-1-2020</w:t>
                </w:r>
              </w:p>
            </w:tc>
          </w:sdtContent>
        </w:sdt>
      </w:tr>
      <w:tr w:rsidR="008555F6" w:rsidRPr="00BD62B4" w14:paraId="3104C5D8" w14:textId="77777777" w:rsidTr="00171E8C">
        <w:trPr>
          <w:trHeight w:val="454"/>
        </w:trPr>
        <w:tc>
          <w:tcPr>
            <w:tcW w:w="2462" w:type="dxa"/>
          </w:tcPr>
          <w:p w14:paraId="6F570E04" w14:textId="77777777" w:rsidR="008555F6" w:rsidRPr="00BD62B4" w:rsidRDefault="008555F6" w:rsidP="00171E8C">
            <w:pPr>
              <w:pStyle w:val="Geenafstand"/>
              <w:rPr>
                <w:sz w:val="18"/>
                <w:szCs w:val="18"/>
              </w:rPr>
            </w:pPr>
            <w:r w:rsidRPr="00BD62B4">
              <w:rPr>
                <w:sz w:val="18"/>
                <w:szCs w:val="18"/>
              </w:rPr>
              <w:t>Opdrachtgever</w:t>
            </w:r>
          </w:p>
          <w:p w14:paraId="79C19C19"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38E539C"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62A4A22"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F6AD89D" w14:textId="77777777" w:rsidR="008555F6" w:rsidRPr="00BD62B4" w:rsidRDefault="008555F6" w:rsidP="00171E8C">
                <w:pPr>
                  <w:pStyle w:val="Geenafstand"/>
                  <w:rPr>
                    <w:sz w:val="18"/>
                    <w:szCs w:val="18"/>
                  </w:rPr>
                </w:pPr>
                <w:r w:rsidRPr="00BD62B4">
                  <w:rPr>
                    <w:sz w:val="18"/>
                    <w:szCs w:val="18"/>
                  </w:rPr>
                  <w:t>-</w:t>
                </w:r>
              </w:p>
            </w:tc>
          </w:sdtContent>
        </w:sdt>
      </w:tr>
    </w:tbl>
    <w:p w14:paraId="1F26BBE6" w14:textId="77777777" w:rsidR="008555F6" w:rsidRDefault="008555F6">
      <w:pPr>
        <w:rPr>
          <w:sz w:val="18"/>
        </w:rPr>
      </w:pPr>
    </w:p>
    <w:p w14:paraId="2C032486" w14:textId="77777777" w:rsidR="00912C31" w:rsidRDefault="00912C31">
      <w:pPr>
        <w:rPr>
          <w:sz w:val="18"/>
        </w:rPr>
      </w:pPr>
    </w:p>
    <w:p w14:paraId="0F9CE47A" w14:textId="77777777" w:rsidR="009D3C1B" w:rsidRDefault="009D3C1B">
      <w:pPr>
        <w:rPr>
          <w:sz w:val="18"/>
        </w:rPr>
      </w:pPr>
    </w:p>
    <w:p w14:paraId="10F5CDDA" w14:textId="77777777" w:rsidR="00912C31" w:rsidRDefault="00912C31">
      <w:pPr>
        <w:rPr>
          <w:sz w:val="18"/>
        </w:rPr>
      </w:pPr>
    </w:p>
    <w:p w14:paraId="40E6DA25"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34B8EE3" w14:textId="77777777" w:rsidR="009D3C1B" w:rsidRPr="009D3C1B" w:rsidRDefault="000C0A9F" w:rsidP="00912C31">
      <w:pPr>
        <w:pStyle w:val="Geenafstand"/>
        <w:rPr>
          <w:sz w:val="18"/>
        </w:rPr>
      </w:pPr>
      <w:r>
        <w:rPr>
          <w:noProof/>
          <w:sz w:val="18"/>
        </w:rPr>
        <w:drawing>
          <wp:inline distT="0" distB="0" distL="0" distR="0" wp14:anchorId="5B971C94" wp14:editId="4F30503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4B58550" w14:textId="77777777" w:rsidR="009D3C1B" w:rsidRDefault="009D3C1B" w:rsidP="00912C31">
      <w:pPr>
        <w:pStyle w:val="Geenafstand"/>
        <w:rPr>
          <w:b/>
          <w:sz w:val="18"/>
        </w:rPr>
      </w:pPr>
    </w:p>
    <w:p w14:paraId="32C828CD"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A73A191" w14:textId="77777777" w:rsidTr="00BB6725">
        <w:tc>
          <w:tcPr>
            <w:tcW w:w="4531" w:type="dxa"/>
          </w:tcPr>
          <w:p w14:paraId="43D2190A"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E1762E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23B3D8C" w14:textId="77777777" w:rsidR="000C0A9F" w:rsidRDefault="000C0A9F" w:rsidP="000C0A9F">
            <w:pPr>
              <w:pStyle w:val="Geenafstand"/>
              <w:numPr>
                <w:ilvl w:val="0"/>
                <w:numId w:val="2"/>
              </w:numPr>
              <w:rPr>
                <w:sz w:val="18"/>
              </w:rPr>
            </w:pPr>
            <w:r>
              <w:rPr>
                <w:sz w:val="18"/>
              </w:rPr>
              <w:t>Voorkom plotselinge drukstijgingen.</w:t>
            </w:r>
          </w:p>
          <w:p w14:paraId="05B4EBB8" w14:textId="77777777" w:rsidR="000C0A9F" w:rsidRDefault="000C0A9F" w:rsidP="000C0A9F">
            <w:pPr>
              <w:pStyle w:val="Geenafstand"/>
              <w:numPr>
                <w:ilvl w:val="0"/>
                <w:numId w:val="2"/>
              </w:numPr>
              <w:rPr>
                <w:sz w:val="18"/>
              </w:rPr>
            </w:pPr>
            <w:r>
              <w:rPr>
                <w:sz w:val="18"/>
              </w:rPr>
              <w:t>Breng op veilige plaatsen voldoende ontluchtingskranen aan.</w:t>
            </w:r>
          </w:p>
          <w:p w14:paraId="08C3ACBE"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5C69FA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FE7D76F" w14:textId="77777777" w:rsidR="00B02F31" w:rsidRDefault="00B02F31" w:rsidP="00B02F31">
            <w:pPr>
              <w:pStyle w:val="Geenafstand"/>
              <w:rPr>
                <w:sz w:val="18"/>
              </w:rPr>
            </w:pPr>
          </w:p>
          <w:p w14:paraId="3C408A47"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3058E2D" w14:textId="77777777" w:rsidR="000C0A9F" w:rsidRDefault="000C0A9F" w:rsidP="00B02F31">
            <w:pPr>
              <w:pStyle w:val="Geenafstand"/>
              <w:rPr>
                <w:sz w:val="18"/>
              </w:rPr>
            </w:pPr>
          </w:p>
          <w:p w14:paraId="572C19A8" w14:textId="77777777" w:rsidR="000C0A9F" w:rsidRDefault="000C0A9F" w:rsidP="00B02F31">
            <w:pPr>
              <w:pStyle w:val="Geenafstand"/>
              <w:rPr>
                <w:sz w:val="18"/>
              </w:rPr>
            </w:pPr>
            <w:r>
              <w:rPr>
                <w:sz w:val="18"/>
              </w:rPr>
              <w:t>Bij twijfel druk aflaten en de procedure herhalen.</w:t>
            </w:r>
          </w:p>
          <w:p w14:paraId="51E11C8B" w14:textId="77777777" w:rsidR="000C0A9F" w:rsidRDefault="000C0A9F" w:rsidP="00B02F31">
            <w:pPr>
              <w:pStyle w:val="Geenafstand"/>
              <w:rPr>
                <w:sz w:val="18"/>
              </w:rPr>
            </w:pPr>
            <w:r>
              <w:rPr>
                <w:sz w:val="18"/>
              </w:rPr>
              <w:t xml:space="preserve">Achterhaal eventueel de lekkage en voer na herstel opnieuw de persproef uit. </w:t>
            </w:r>
          </w:p>
          <w:p w14:paraId="4410EA85" w14:textId="77777777" w:rsidR="00B02F31" w:rsidRPr="00B02F31" w:rsidRDefault="00B02F31" w:rsidP="00912C31">
            <w:pPr>
              <w:pStyle w:val="Geenafstand"/>
              <w:rPr>
                <w:sz w:val="18"/>
              </w:rPr>
            </w:pPr>
          </w:p>
        </w:tc>
        <w:tc>
          <w:tcPr>
            <w:tcW w:w="4531" w:type="dxa"/>
          </w:tcPr>
          <w:p w14:paraId="5801CAF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7D4D0C8" w14:textId="77777777" w:rsidR="00BB6725" w:rsidRDefault="00BB6725" w:rsidP="00912C31">
            <w:pPr>
              <w:pStyle w:val="Geenafstand"/>
              <w:rPr>
                <w:sz w:val="18"/>
              </w:rPr>
            </w:pPr>
          </w:p>
          <w:p w14:paraId="1A5A5B14" w14:textId="77777777" w:rsidR="006E40F3" w:rsidRDefault="006E40F3" w:rsidP="00912C31">
            <w:pPr>
              <w:pStyle w:val="Geenafstand"/>
              <w:rPr>
                <w:sz w:val="18"/>
              </w:rPr>
            </w:pPr>
            <w:r>
              <w:rPr>
                <w:sz w:val="18"/>
              </w:rPr>
              <w:t>Bij twijfel druk aflaten en de procedure herhalen.</w:t>
            </w:r>
          </w:p>
          <w:p w14:paraId="1764E09D" w14:textId="77777777" w:rsidR="006E40F3" w:rsidRDefault="006E40F3" w:rsidP="00912C31">
            <w:pPr>
              <w:pStyle w:val="Geenafstand"/>
              <w:rPr>
                <w:sz w:val="18"/>
              </w:rPr>
            </w:pPr>
            <w:r>
              <w:rPr>
                <w:sz w:val="18"/>
              </w:rPr>
              <w:t xml:space="preserve">Achterhaal eventueel de lekkage en voer na herstel opnieuw de persproef uit. </w:t>
            </w:r>
          </w:p>
          <w:p w14:paraId="1409B26B" w14:textId="77777777" w:rsidR="006E40F3" w:rsidRDefault="006E40F3" w:rsidP="00912C31">
            <w:pPr>
              <w:pStyle w:val="Geenafstand"/>
              <w:rPr>
                <w:sz w:val="18"/>
              </w:rPr>
            </w:pPr>
          </w:p>
          <w:p w14:paraId="530E5C02"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8EC87D9"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52488D7" w14:textId="77777777" w:rsidR="00BB6725" w:rsidRDefault="00BB6725" w:rsidP="00912C31">
            <w:pPr>
              <w:pStyle w:val="Geenafstand"/>
              <w:rPr>
                <w:sz w:val="18"/>
              </w:rPr>
            </w:pPr>
          </w:p>
          <w:p w14:paraId="75A2875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72F936F" w14:textId="77777777" w:rsidR="006E40F3" w:rsidRDefault="006E40F3" w:rsidP="00912C31">
            <w:pPr>
              <w:pStyle w:val="Geenafstand"/>
              <w:rPr>
                <w:sz w:val="18"/>
              </w:rPr>
            </w:pPr>
          </w:p>
          <w:p w14:paraId="77380062"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10A1C29" w14:textId="77777777" w:rsidR="009D3C1B" w:rsidRDefault="009D3C1B" w:rsidP="00912C31">
      <w:pPr>
        <w:pStyle w:val="Geenafstand"/>
        <w:rPr>
          <w:b/>
          <w:sz w:val="18"/>
        </w:rPr>
      </w:pPr>
    </w:p>
    <w:p w14:paraId="7BE6F442"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6357DFD" w14:textId="77777777" w:rsidR="00912C31" w:rsidRDefault="00CB10F4" w:rsidP="00912C31">
      <w:pPr>
        <w:pStyle w:val="Geenafstand"/>
        <w:rPr>
          <w:sz w:val="18"/>
        </w:rPr>
      </w:pPr>
      <w:r>
        <w:rPr>
          <w:noProof/>
          <w:sz w:val="18"/>
        </w:rPr>
        <w:drawing>
          <wp:inline distT="0" distB="0" distL="0" distR="0" wp14:anchorId="0B82AD0C" wp14:editId="2F354F0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D2F3B96" w14:textId="77777777" w:rsidR="00912C31" w:rsidRDefault="00912C31" w:rsidP="00912C31">
      <w:pPr>
        <w:pStyle w:val="Geenafstand"/>
        <w:rPr>
          <w:sz w:val="18"/>
        </w:rPr>
      </w:pPr>
    </w:p>
    <w:p w14:paraId="080DB9D2" w14:textId="77777777" w:rsidR="00912C31" w:rsidRDefault="00912C31" w:rsidP="00912C31">
      <w:pPr>
        <w:pStyle w:val="Geenafstand"/>
        <w:rPr>
          <w:sz w:val="18"/>
        </w:rPr>
      </w:pPr>
      <w:r>
        <w:rPr>
          <w:b/>
          <w:sz w:val="18"/>
        </w:rPr>
        <w:t>Geldende normen</w:t>
      </w:r>
    </w:p>
    <w:p w14:paraId="119E55FA" w14:textId="77777777" w:rsidR="00912C31" w:rsidRDefault="00912C31" w:rsidP="00912C31">
      <w:pPr>
        <w:pStyle w:val="Geenafstand"/>
        <w:rPr>
          <w:sz w:val="18"/>
        </w:rPr>
      </w:pPr>
      <w:r>
        <w:rPr>
          <w:sz w:val="18"/>
        </w:rPr>
        <w:t>NEN 1006 (NEN-connect)</w:t>
      </w:r>
    </w:p>
    <w:p w14:paraId="0255238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73FAA83" w14:textId="77777777" w:rsidR="00912C31" w:rsidRPr="00912C31" w:rsidRDefault="00912C31" w:rsidP="00912C31">
      <w:pPr>
        <w:pStyle w:val="Geenafstand"/>
        <w:rPr>
          <w:sz w:val="18"/>
        </w:rPr>
      </w:pPr>
    </w:p>
    <w:p w14:paraId="007D223D"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2844C" w14:textId="77777777" w:rsidR="00042F70" w:rsidRDefault="00042F70" w:rsidP="00325C8A">
      <w:pPr>
        <w:spacing w:after="0" w:line="240" w:lineRule="auto"/>
      </w:pPr>
      <w:r>
        <w:separator/>
      </w:r>
    </w:p>
  </w:endnote>
  <w:endnote w:type="continuationSeparator" w:id="0">
    <w:p w14:paraId="58BD432B" w14:textId="77777777" w:rsidR="00042F70" w:rsidRDefault="00042F70"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50440"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56107B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DFB34" w14:textId="77777777" w:rsidR="00042F70" w:rsidRDefault="00042F70" w:rsidP="00325C8A">
      <w:pPr>
        <w:spacing w:after="0" w:line="240" w:lineRule="auto"/>
      </w:pPr>
      <w:r>
        <w:separator/>
      </w:r>
    </w:p>
  </w:footnote>
  <w:footnote w:type="continuationSeparator" w:id="0">
    <w:p w14:paraId="4F5F9FC5" w14:textId="77777777" w:rsidR="00042F70" w:rsidRDefault="00042F70"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22E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DB96ABA" wp14:editId="7D4043F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6A150E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42F70"/>
    <w:rsid w:val="000C0A9F"/>
    <w:rsid w:val="000C4392"/>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169BF"/>
    <w:rsid w:val="00776F55"/>
    <w:rsid w:val="007D28F5"/>
    <w:rsid w:val="008128AB"/>
    <w:rsid w:val="008555F6"/>
    <w:rsid w:val="00867811"/>
    <w:rsid w:val="008D1179"/>
    <w:rsid w:val="00912C31"/>
    <w:rsid w:val="009815A8"/>
    <w:rsid w:val="009D3C1B"/>
    <w:rsid w:val="009D6543"/>
    <w:rsid w:val="009F5D9C"/>
    <w:rsid w:val="00A01032"/>
    <w:rsid w:val="00A70C12"/>
    <w:rsid w:val="00B02F31"/>
    <w:rsid w:val="00B73985"/>
    <w:rsid w:val="00BA29B8"/>
    <w:rsid w:val="00BB6725"/>
    <w:rsid w:val="00BD62B4"/>
    <w:rsid w:val="00C54840"/>
    <w:rsid w:val="00CB10F4"/>
    <w:rsid w:val="00CF50DE"/>
    <w:rsid w:val="00D01086"/>
    <w:rsid w:val="00D50B0F"/>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BEC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33065"/>
    <w:rsid w:val="006B45BE"/>
    <w:rsid w:val="00B568B9"/>
    <w:rsid w:val="00C536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2F92AF-993C-4DBF-A9FB-1FAFB5A02D92}"/>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2020-06-24T09:18:00Z</dcterms:created>
  <dcterms:modified xsi:type="dcterms:W3CDTF">2020-06-25T10:29:00Z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769100</vt:r8>
  </property>
  <property fmtid="{D5CDD505-2E9C-101B-9397-08002B2CF9AE}" pid="4" name="_ExtendedDescription">
    <vt:lpwstr/>
  </property>
</Properties>
</file>