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5E6B32" w14:textId="77777777" w:rsidR="00007113" w:rsidRPr="00BD62B4" w:rsidRDefault="00007113" w:rsidP="00BD62B4">
      <w:pPr>
        <w:pStyle w:val="Geenafstand"/>
        <w:rPr>
          <w:sz w:val="18"/>
        </w:rPr>
      </w:pPr>
    </w:p>
    <w:tbl>
      <w:tblPr>
        <w:tblStyle w:val="Tabelraster"/>
        <w:tblW w:w="0" w:type="auto"/>
        <w:tblLook w:val="04A0" w:firstRow="1" w:lastRow="0" w:firstColumn="1" w:lastColumn="0" w:noHBand="0" w:noVBand="1"/>
      </w:tblPr>
      <w:tblGrid>
        <w:gridCol w:w="1506"/>
        <w:gridCol w:w="328"/>
        <w:gridCol w:w="1138"/>
        <w:gridCol w:w="1542"/>
        <w:gridCol w:w="1509"/>
        <w:gridCol w:w="265"/>
        <w:gridCol w:w="2774"/>
      </w:tblGrid>
      <w:tr w:rsidR="00325C8A" w:rsidRPr="00B02F31" w14:paraId="503460EE" w14:textId="77777777" w:rsidTr="00171E8C">
        <w:tc>
          <w:tcPr>
            <w:tcW w:w="9062" w:type="dxa"/>
            <w:gridSpan w:val="7"/>
            <w:shd w:val="clear" w:color="auto" w:fill="5B9BD5" w:themeFill="accent5"/>
          </w:tcPr>
          <w:p w14:paraId="1543417F" w14:textId="77777777" w:rsidR="00325C8A" w:rsidRPr="00B02F31" w:rsidRDefault="00325C8A" w:rsidP="00BD62B4">
            <w:pPr>
              <w:pStyle w:val="Geenafstand"/>
              <w:rPr>
                <w:b/>
                <w:sz w:val="18"/>
                <w:szCs w:val="18"/>
              </w:rPr>
            </w:pPr>
            <w:r w:rsidRPr="00B02F31">
              <w:rPr>
                <w:b/>
                <w:sz w:val="18"/>
                <w:szCs w:val="18"/>
              </w:rPr>
              <w:t>Projectgegevens</w:t>
            </w:r>
          </w:p>
        </w:tc>
      </w:tr>
      <w:tr w:rsidR="00325C8A" w:rsidRPr="00B02F31" w14:paraId="182C2FF4" w14:textId="77777777" w:rsidTr="00171E8C">
        <w:tc>
          <w:tcPr>
            <w:tcW w:w="1506" w:type="dxa"/>
            <w:tcBorders>
              <w:right w:val="nil"/>
            </w:tcBorders>
          </w:tcPr>
          <w:p w14:paraId="0477625B" w14:textId="77777777" w:rsidR="00325C8A" w:rsidRPr="00B02F31" w:rsidRDefault="00325C8A" w:rsidP="00171E8C">
            <w:pPr>
              <w:pStyle w:val="Geenafstand"/>
              <w:rPr>
                <w:sz w:val="18"/>
                <w:szCs w:val="18"/>
              </w:rPr>
            </w:pPr>
            <w:r w:rsidRPr="00B02F31">
              <w:rPr>
                <w:sz w:val="18"/>
                <w:szCs w:val="18"/>
              </w:rPr>
              <w:t>Project</w:t>
            </w:r>
          </w:p>
        </w:tc>
        <w:tc>
          <w:tcPr>
            <w:tcW w:w="328" w:type="dxa"/>
            <w:tcBorders>
              <w:left w:val="nil"/>
              <w:right w:val="nil"/>
            </w:tcBorders>
          </w:tcPr>
          <w:p w14:paraId="7304F301" w14:textId="77777777" w:rsidR="00325C8A" w:rsidRPr="00B02F31" w:rsidRDefault="00325C8A" w:rsidP="00171E8C">
            <w:pPr>
              <w:pStyle w:val="Geenafstand"/>
              <w:rPr>
                <w:sz w:val="18"/>
                <w:szCs w:val="18"/>
              </w:rPr>
            </w:pPr>
            <w:r w:rsidRPr="00B02F31">
              <w:rPr>
                <w:sz w:val="18"/>
                <w:szCs w:val="18"/>
              </w:rPr>
              <w:t>:</w:t>
            </w:r>
          </w:p>
        </w:tc>
        <w:sdt>
          <w:sdtPr>
            <w:rPr>
              <w:sz w:val="18"/>
              <w:szCs w:val="18"/>
            </w:rPr>
            <w:id w:val="359096868"/>
            <w:placeholder>
              <w:docPart w:val="588C7C689D5349FA9719B52220C4165E"/>
            </w:placeholder>
            <w:text/>
          </w:sdtPr>
          <w:sdtEndPr/>
          <w:sdtContent>
            <w:tc>
              <w:tcPr>
                <w:tcW w:w="2680" w:type="dxa"/>
                <w:gridSpan w:val="2"/>
                <w:tcBorders>
                  <w:left w:val="nil"/>
                </w:tcBorders>
              </w:tcPr>
              <w:p w14:paraId="1FEB652D" w14:textId="77777777" w:rsidR="00325C8A" w:rsidRPr="00B02F31" w:rsidRDefault="00325C8A" w:rsidP="00171E8C">
                <w:pPr>
                  <w:pStyle w:val="Geenafstand"/>
                  <w:rPr>
                    <w:sz w:val="18"/>
                    <w:szCs w:val="18"/>
                  </w:rPr>
                </w:pPr>
                <w:r w:rsidRPr="00B02F31">
                  <w:rPr>
                    <w:sz w:val="18"/>
                    <w:szCs w:val="18"/>
                  </w:rPr>
                  <w:t>-</w:t>
                </w:r>
                <w:r w:rsidR="00610E17">
                  <w:rPr>
                    <w:sz w:val="18"/>
                    <w:szCs w:val="18"/>
                  </w:rPr>
                  <w:t xml:space="preserve"> Strijp S bouwveld 1</w:t>
                </w:r>
              </w:p>
            </w:tc>
          </w:sdtContent>
        </w:sdt>
        <w:tc>
          <w:tcPr>
            <w:tcW w:w="1509" w:type="dxa"/>
            <w:tcBorders>
              <w:right w:val="nil"/>
            </w:tcBorders>
          </w:tcPr>
          <w:p w14:paraId="249533E9" w14:textId="77777777" w:rsidR="00325C8A" w:rsidRPr="00B02F31" w:rsidRDefault="00325C8A" w:rsidP="00171E8C">
            <w:pPr>
              <w:pStyle w:val="Geenafstand"/>
              <w:rPr>
                <w:sz w:val="18"/>
                <w:szCs w:val="18"/>
              </w:rPr>
            </w:pPr>
            <w:r w:rsidRPr="00B02F31">
              <w:rPr>
                <w:sz w:val="18"/>
                <w:szCs w:val="18"/>
              </w:rPr>
              <w:t>Projectnummer</w:t>
            </w:r>
          </w:p>
        </w:tc>
        <w:tc>
          <w:tcPr>
            <w:tcW w:w="265" w:type="dxa"/>
            <w:tcBorders>
              <w:left w:val="nil"/>
              <w:right w:val="nil"/>
            </w:tcBorders>
          </w:tcPr>
          <w:p w14:paraId="0AF52CD7" w14:textId="77777777" w:rsidR="00325C8A" w:rsidRPr="00B02F31" w:rsidRDefault="00325C8A" w:rsidP="00171E8C">
            <w:pPr>
              <w:pStyle w:val="Geenafstand"/>
              <w:rPr>
                <w:sz w:val="18"/>
                <w:szCs w:val="18"/>
              </w:rPr>
            </w:pPr>
            <w:r w:rsidRPr="00B02F31">
              <w:rPr>
                <w:sz w:val="18"/>
                <w:szCs w:val="18"/>
              </w:rPr>
              <w:t>:</w:t>
            </w:r>
          </w:p>
        </w:tc>
        <w:sdt>
          <w:sdtPr>
            <w:rPr>
              <w:sz w:val="18"/>
              <w:szCs w:val="18"/>
            </w:rPr>
            <w:id w:val="-23413568"/>
            <w:placeholder>
              <w:docPart w:val="2D831CE5A7A34E58B1B21C7396C96CA3"/>
            </w:placeholder>
            <w:text/>
          </w:sdtPr>
          <w:sdtEndPr/>
          <w:sdtContent>
            <w:tc>
              <w:tcPr>
                <w:tcW w:w="2774" w:type="dxa"/>
                <w:tcBorders>
                  <w:left w:val="nil"/>
                </w:tcBorders>
              </w:tcPr>
              <w:p w14:paraId="7AC5FA9C" w14:textId="77777777" w:rsidR="00325C8A" w:rsidRPr="00B02F31" w:rsidRDefault="00325C8A" w:rsidP="00171E8C">
                <w:pPr>
                  <w:pStyle w:val="Geenafstand"/>
                  <w:rPr>
                    <w:sz w:val="18"/>
                    <w:szCs w:val="18"/>
                  </w:rPr>
                </w:pPr>
                <w:r w:rsidRPr="00B02F31">
                  <w:rPr>
                    <w:sz w:val="18"/>
                    <w:szCs w:val="18"/>
                  </w:rPr>
                  <w:t>-</w:t>
                </w:r>
                <w:r w:rsidR="00B73985">
                  <w:rPr>
                    <w:sz w:val="18"/>
                    <w:szCs w:val="18"/>
                  </w:rPr>
                  <w:t>17.18.003</w:t>
                </w:r>
              </w:p>
            </w:tc>
          </w:sdtContent>
        </w:sdt>
      </w:tr>
      <w:tr w:rsidR="00325C8A" w:rsidRPr="00B02F31" w14:paraId="6A73E089" w14:textId="77777777" w:rsidTr="00171E8C">
        <w:tc>
          <w:tcPr>
            <w:tcW w:w="1506" w:type="dxa"/>
            <w:tcBorders>
              <w:right w:val="nil"/>
            </w:tcBorders>
          </w:tcPr>
          <w:p w14:paraId="72387216" w14:textId="77777777" w:rsidR="00325C8A" w:rsidRPr="00B02F31" w:rsidRDefault="00325C8A" w:rsidP="00171E8C">
            <w:pPr>
              <w:pStyle w:val="Geenafstand"/>
              <w:rPr>
                <w:sz w:val="18"/>
                <w:szCs w:val="18"/>
              </w:rPr>
            </w:pPr>
            <w:r w:rsidRPr="00B02F31">
              <w:rPr>
                <w:sz w:val="18"/>
                <w:szCs w:val="18"/>
              </w:rPr>
              <w:t>Locatie</w:t>
            </w:r>
          </w:p>
        </w:tc>
        <w:tc>
          <w:tcPr>
            <w:tcW w:w="328" w:type="dxa"/>
            <w:tcBorders>
              <w:left w:val="nil"/>
              <w:right w:val="nil"/>
            </w:tcBorders>
          </w:tcPr>
          <w:p w14:paraId="7A7DBD02" w14:textId="77777777" w:rsidR="00325C8A" w:rsidRPr="00B02F31" w:rsidRDefault="00325C8A" w:rsidP="00171E8C">
            <w:pPr>
              <w:pStyle w:val="Geenafstand"/>
              <w:rPr>
                <w:sz w:val="18"/>
                <w:szCs w:val="18"/>
              </w:rPr>
            </w:pPr>
            <w:r w:rsidRPr="00B02F31">
              <w:rPr>
                <w:sz w:val="18"/>
                <w:szCs w:val="18"/>
              </w:rPr>
              <w:t>:</w:t>
            </w:r>
          </w:p>
        </w:tc>
        <w:sdt>
          <w:sdtPr>
            <w:rPr>
              <w:sz w:val="18"/>
              <w:szCs w:val="18"/>
            </w:rPr>
            <w:id w:val="854083751"/>
            <w:placeholder>
              <w:docPart w:val="E25EB8AFCA5B4E2FA1E01F2254B5A1C1"/>
            </w:placeholder>
            <w:text/>
          </w:sdtPr>
          <w:sdtEndPr/>
          <w:sdtContent>
            <w:tc>
              <w:tcPr>
                <w:tcW w:w="2680" w:type="dxa"/>
                <w:gridSpan w:val="2"/>
                <w:tcBorders>
                  <w:left w:val="nil"/>
                </w:tcBorders>
              </w:tcPr>
              <w:p w14:paraId="44C90238" w14:textId="77777777" w:rsidR="00325C8A" w:rsidRPr="00B02F31" w:rsidRDefault="00610E17" w:rsidP="00171E8C">
                <w:pPr>
                  <w:pStyle w:val="Geenafstand"/>
                  <w:rPr>
                    <w:sz w:val="18"/>
                    <w:szCs w:val="18"/>
                  </w:rPr>
                </w:pPr>
                <w:r>
                  <w:rPr>
                    <w:sz w:val="18"/>
                    <w:szCs w:val="18"/>
                  </w:rPr>
                  <w:t>Philitelaan Eindhoven</w:t>
                </w:r>
              </w:p>
            </w:tc>
          </w:sdtContent>
        </w:sdt>
        <w:tc>
          <w:tcPr>
            <w:tcW w:w="1509" w:type="dxa"/>
            <w:tcBorders>
              <w:right w:val="nil"/>
            </w:tcBorders>
          </w:tcPr>
          <w:p w14:paraId="6E66E7FF" w14:textId="77777777" w:rsidR="00325C8A" w:rsidRPr="00B02F31" w:rsidRDefault="00325C8A" w:rsidP="00171E8C">
            <w:pPr>
              <w:pStyle w:val="Geenafstand"/>
              <w:rPr>
                <w:sz w:val="18"/>
                <w:szCs w:val="18"/>
              </w:rPr>
            </w:pPr>
            <w:r w:rsidRPr="00B02F31">
              <w:rPr>
                <w:sz w:val="18"/>
                <w:szCs w:val="18"/>
              </w:rPr>
              <w:t>Werknummer</w:t>
            </w:r>
          </w:p>
        </w:tc>
        <w:tc>
          <w:tcPr>
            <w:tcW w:w="265" w:type="dxa"/>
            <w:tcBorders>
              <w:left w:val="nil"/>
              <w:right w:val="nil"/>
            </w:tcBorders>
          </w:tcPr>
          <w:p w14:paraId="7CDF10AD" w14:textId="77777777" w:rsidR="00325C8A" w:rsidRPr="00B02F31" w:rsidRDefault="00325C8A" w:rsidP="00171E8C">
            <w:pPr>
              <w:pStyle w:val="Geenafstand"/>
              <w:rPr>
                <w:sz w:val="18"/>
                <w:szCs w:val="18"/>
              </w:rPr>
            </w:pPr>
            <w:r w:rsidRPr="00B02F31">
              <w:rPr>
                <w:sz w:val="18"/>
                <w:szCs w:val="18"/>
              </w:rPr>
              <w:t>:</w:t>
            </w:r>
          </w:p>
        </w:tc>
        <w:sdt>
          <w:sdtPr>
            <w:rPr>
              <w:sz w:val="18"/>
              <w:szCs w:val="18"/>
            </w:rPr>
            <w:id w:val="-665551288"/>
            <w:placeholder>
              <w:docPart w:val="35C06FCDFD9A4163BC098E8B3EF2E2E2"/>
            </w:placeholder>
            <w:text/>
          </w:sdtPr>
          <w:sdtEndPr/>
          <w:sdtContent>
            <w:tc>
              <w:tcPr>
                <w:tcW w:w="2774" w:type="dxa"/>
                <w:tcBorders>
                  <w:left w:val="nil"/>
                </w:tcBorders>
              </w:tcPr>
              <w:p w14:paraId="148FC48C" w14:textId="77777777" w:rsidR="00325C8A" w:rsidRPr="00B02F31" w:rsidRDefault="00B73985" w:rsidP="00171E8C">
                <w:pPr>
                  <w:pStyle w:val="Geenafstand"/>
                  <w:rPr>
                    <w:sz w:val="18"/>
                    <w:szCs w:val="18"/>
                  </w:rPr>
                </w:pPr>
                <w:r>
                  <w:rPr>
                    <w:sz w:val="18"/>
                    <w:szCs w:val="18"/>
                  </w:rPr>
                  <w:t>nvt</w:t>
                </w:r>
              </w:p>
            </w:tc>
          </w:sdtContent>
        </w:sdt>
      </w:tr>
      <w:tr w:rsidR="00325C8A" w:rsidRPr="00B02F31" w14:paraId="4672E9AD" w14:textId="77777777" w:rsidTr="00171E8C">
        <w:tc>
          <w:tcPr>
            <w:tcW w:w="1506" w:type="dxa"/>
            <w:tcBorders>
              <w:right w:val="nil"/>
            </w:tcBorders>
          </w:tcPr>
          <w:p w14:paraId="7A79D204" w14:textId="77777777" w:rsidR="00325C8A" w:rsidRPr="00B02F31" w:rsidRDefault="00325C8A" w:rsidP="00171E8C">
            <w:pPr>
              <w:pStyle w:val="Geenafstand"/>
              <w:rPr>
                <w:sz w:val="18"/>
                <w:szCs w:val="18"/>
              </w:rPr>
            </w:pPr>
            <w:r w:rsidRPr="00B02F31">
              <w:rPr>
                <w:sz w:val="18"/>
                <w:szCs w:val="18"/>
              </w:rPr>
              <w:t>Datum</w:t>
            </w:r>
          </w:p>
        </w:tc>
        <w:tc>
          <w:tcPr>
            <w:tcW w:w="328" w:type="dxa"/>
            <w:tcBorders>
              <w:left w:val="nil"/>
              <w:right w:val="nil"/>
            </w:tcBorders>
          </w:tcPr>
          <w:p w14:paraId="2E7AD306" w14:textId="77777777" w:rsidR="00325C8A" w:rsidRPr="00B02F31" w:rsidRDefault="00325C8A" w:rsidP="00171E8C">
            <w:pPr>
              <w:pStyle w:val="Geenafstand"/>
              <w:rPr>
                <w:sz w:val="18"/>
                <w:szCs w:val="18"/>
              </w:rPr>
            </w:pPr>
            <w:r w:rsidRPr="00B02F31">
              <w:rPr>
                <w:sz w:val="18"/>
                <w:szCs w:val="18"/>
              </w:rPr>
              <w:t>:</w:t>
            </w:r>
          </w:p>
        </w:tc>
        <w:sdt>
          <w:sdtPr>
            <w:rPr>
              <w:sz w:val="18"/>
              <w:szCs w:val="18"/>
            </w:rPr>
            <w:id w:val="-1601178402"/>
            <w:placeholder>
              <w:docPart w:val="2F24D5CF1A8F4FED9E8D56958955A7CA"/>
            </w:placeholder>
            <w:text/>
          </w:sdtPr>
          <w:sdtEndPr/>
          <w:sdtContent>
            <w:tc>
              <w:tcPr>
                <w:tcW w:w="2680" w:type="dxa"/>
                <w:gridSpan w:val="2"/>
                <w:tcBorders>
                  <w:left w:val="nil"/>
                </w:tcBorders>
              </w:tcPr>
              <w:p w14:paraId="38FE527D" w14:textId="57D55B52" w:rsidR="00325C8A" w:rsidRPr="00B02F31" w:rsidRDefault="005B19D3" w:rsidP="00171E8C">
                <w:pPr>
                  <w:pStyle w:val="Geenafstand"/>
                  <w:rPr>
                    <w:sz w:val="18"/>
                    <w:szCs w:val="18"/>
                  </w:rPr>
                </w:pPr>
                <w:r>
                  <w:rPr>
                    <w:sz w:val="18"/>
                    <w:szCs w:val="18"/>
                  </w:rPr>
                  <w:t>20-12-2019</w:t>
                </w:r>
              </w:p>
            </w:tc>
          </w:sdtContent>
        </w:sdt>
        <w:tc>
          <w:tcPr>
            <w:tcW w:w="1509" w:type="dxa"/>
            <w:tcBorders>
              <w:right w:val="nil"/>
            </w:tcBorders>
          </w:tcPr>
          <w:p w14:paraId="0FAF5FED" w14:textId="77777777" w:rsidR="00325C8A" w:rsidRPr="00B02F31" w:rsidRDefault="00325C8A" w:rsidP="00171E8C">
            <w:pPr>
              <w:pStyle w:val="Geenafstand"/>
              <w:rPr>
                <w:sz w:val="18"/>
                <w:szCs w:val="18"/>
              </w:rPr>
            </w:pPr>
            <w:r w:rsidRPr="00B02F31">
              <w:rPr>
                <w:sz w:val="18"/>
                <w:szCs w:val="18"/>
              </w:rPr>
              <w:t>Vestiging</w:t>
            </w:r>
          </w:p>
        </w:tc>
        <w:tc>
          <w:tcPr>
            <w:tcW w:w="265" w:type="dxa"/>
            <w:tcBorders>
              <w:left w:val="nil"/>
              <w:right w:val="nil"/>
            </w:tcBorders>
          </w:tcPr>
          <w:p w14:paraId="55FFCAC2" w14:textId="77777777" w:rsidR="00325C8A" w:rsidRPr="00B02F31" w:rsidRDefault="00325C8A" w:rsidP="00171E8C">
            <w:pPr>
              <w:pStyle w:val="Geenafstand"/>
              <w:rPr>
                <w:sz w:val="18"/>
                <w:szCs w:val="18"/>
              </w:rPr>
            </w:pPr>
            <w:r w:rsidRPr="00B02F31">
              <w:rPr>
                <w:sz w:val="18"/>
                <w:szCs w:val="18"/>
              </w:rPr>
              <w:t>:</w:t>
            </w:r>
          </w:p>
        </w:tc>
        <w:sdt>
          <w:sdtPr>
            <w:rPr>
              <w:sz w:val="18"/>
              <w:szCs w:val="18"/>
            </w:rPr>
            <w:id w:val="-951085116"/>
            <w:placeholder>
              <w:docPart w:val="53BDB0A380EC46739B23B48BDDC9E946"/>
            </w:placeholder>
            <w:text/>
          </w:sdtPr>
          <w:sdtEndPr/>
          <w:sdtContent>
            <w:tc>
              <w:tcPr>
                <w:tcW w:w="2774" w:type="dxa"/>
                <w:tcBorders>
                  <w:left w:val="nil"/>
                </w:tcBorders>
              </w:tcPr>
              <w:p w14:paraId="51124F24" w14:textId="77777777" w:rsidR="00325C8A" w:rsidRPr="00B02F31" w:rsidRDefault="00B73985" w:rsidP="00171E8C">
                <w:pPr>
                  <w:pStyle w:val="Geenafstand"/>
                  <w:rPr>
                    <w:sz w:val="18"/>
                    <w:szCs w:val="18"/>
                  </w:rPr>
                </w:pPr>
                <w:r>
                  <w:rPr>
                    <w:sz w:val="18"/>
                    <w:szCs w:val="18"/>
                  </w:rPr>
                  <w:t>Vianen</w:t>
                </w:r>
              </w:p>
            </w:tc>
          </w:sdtContent>
        </w:sdt>
      </w:tr>
      <w:tr w:rsidR="00325C8A" w:rsidRPr="00B02F31" w14:paraId="4544D1F7" w14:textId="77777777" w:rsidTr="00171E8C">
        <w:tc>
          <w:tcPr>
            <w:tcW w:w="2972" w:type="dxa"/>
            <w:gridSpan w:val="3"/>
            <w:tcBorders>
              <w:right w:val="nil"/>
            </w:tcBorders>
          </w:tcPr>
          <w:p w14:paraId="417B6445" w14:textId="77777777" w:rsidR="00325C8A" w:rsidRPr="00B02F31" w:rsidRDefault="00325C8A" w:rsidP="00171E8C">
            <w:pPr>
              <w:pStyle w:val="Geenafstand"/>
              <w:rPr>
                <w:sz w:val="18"/>
                <w:szCs w:val="18"/>
              </w:rPr>
            </w:pPr>
            <w:r w:rsidRPr="00B02F31">
              <w:rPr>
                <w:sz w:val="18"/>
                <w:szCs w:val="18"/>
              </w:rPr>
              <w:t>Nadere omschrijving installatiedeel:</w:t>
            </w:r>
          </w:p>
        </w:tc>
        <w:tc>
          <w:tcPr>
            <w:tcW w:w="6090" w:type="dxa"/>
            <w:gridSpan w:val="4"/>
            <w:tcBorders>
              <w:left w:val="nil"/>
            </w:tcBorders>
          </w:tcPr>
          <w:sdt>
            <w:sdtPr>
              <w:rPr>
                <w:sz w:val="18"/>
                <w:szCs w:val="18"/>
              </w:rPr>
              <w:id w:val="1346444611"/>
              <w:placeholder>
                <w:docPart w:val="3875314EF3054F8AA76D6976921EF040"/>
              </w:placeholder>
              <w:text/>
            </w:sdtPr>
            <w:sdtEndPr/>
            <w:sdtContent>
              <w:p w14:paraId="35C27D6A" w14:textId="77777777" w:rsidR="00325C8A" w:rsidRPr="00B02F31" w:rsidRDefault="00B73985" w:rsidP="00171E8C">
                <w:pPr>
                  <w:pStyle w:val="Geenafstand"/>
                  <w:rPr>
                    <w:sz w:val="18"/>
                    <w:szCs w:val="18"/>
                  </w:rPr>
                </w:pPr>
                <w:r>
                  <w:rPr>
                    <w:sz w:val="18"/>
                    <w:szCs w:val="18"/>
                  </w:rPr>
                  <w:t>Drinkwater installatie binnenwoningen</w:t>
                </w:r>
              </w:p>
            </w:sdtContent>
          </w:sdt>
          <w:p w14:paraId="015216E4" w14:textId="77777777" w:rsidR="00325C8A" w:rsidRPr="00B02F31" w:rsidRDefault="00325C8A" w:rsidP="00171E8C">
            <w:pPr>
              <w:pStyle w:val="Geenafstand"/>
              <w:rPr>
                <w:sz w:val="18"/>
                <w:szCs w:val="18"/>
              </w:rPr>
            </w:pPr>
          </w:p>
        </w:tc>
      </w:tr>
    </w:tbl>
    <w:p w14:paraId="7C37BFDA" w14:textId="77777777" w:rsidR="00325C8A" w:rsidRPr="00BD62B4" w:rsidRDefault="00325C8A" w:rsidP="00BD62B4">
      <w:pPr>
        <w:pStyle w:val="Geenafstand"/>
        <w:rPr>
          <w:sz w:val="18"/>
        </w:rPr>
      </w:pPr>
    </w:p>
    <w:p w14:paraId="01C812AC" w14:textId="77777777" w:rsidR="008555F6" w:rsidRPr="009815A8" w:rsidRDefault="009815A8" w:rsidP="00BD62B4">
      <w:pPr>
        <w:pStyle w:val="Geenafstand"/>
        <w:rPr>
          <w:b/>
          <w:sz w:val="18"/>
        </w:rPr>
      </w:pPr>
      <w:r>
        <w:rPr>
          <w:b/>
          <w:sz w:val="18"/>
        </w:rPr>
        <w:t>Controle lekdichtheid</w:t>
      </w:r>
    </w:p>
    <w:tbl>
      <w:tblPr>
        <w:tblStyle w:val="Tabelraster"/>
        <w:tblW w:w="0" w:type="auto"/>
        <w:tblLook w:val="04A0" w:firstRow="1" w:lastRow="0" w:firstColumn="1" w:lastColumn="0" w:noHBand="0" w:noVBand="1"/>
      </w:tblPr>
      <w:tblGrid>
        <w:gridCol w:w="3020"/>
        <w:gridCol w:w="3021"/>
        <w:gridCol w:w="3021"/>
      </w:tblGrid>
      <w:tr w:rsidR="009815A8" w14:paraId="1F78662D" w14:textId="77777777" w:rsidTr="00912C31">
        <w:tc>
          <w:tcPr>
            <w:tcW w:w="3020" w:type="dxa"/>
            <w:shd w:val="clear" w:color="auto" w:fill="5B9BD5" w:themeFill="accent5"/>
          </w:tcPr>
          <w:p w14:paraId="7381095A" w14:textId="77777777" w:rsidR="009815A8" w:rsidRDefault="009815A8" w:rsidP="00BD62B4">
            <w:pPr>
              <w:pStyle w:val="Geenafstand"/>
              <w:rPr>
                <w:sz w:val="18"/>
              </w:rPr>
            </w:pPr>
            <w:r>
              <w:rPr>
                <w:sz w:val="18"/>
              </w:rPr>
              <w:t>Omschrijving</w:t>
            </w:r>
          </w:p>
        </w:tc>
        <w:tc>
          <w:tcPr>
            <w:tcW w:w="3021" w:type="dxa"/>
            <w:shd w:val="clear" w:color="auto" w:fill="5B9BD5" w:themeFill="accent5"/>
          </w:tcPr>
          <w:p w14:paraId="3850BCBB" w14:textId="77777777" w:rsidR="009815A8" w:rsidRDefault="009815A8" w:rsidP="00BD62B4">
            <w:pPr>
              <w:pStyle w:val="Geenafstand"/>
              <w:rPr>
                <w:sz w:val="18"/>
              </w:rPr>
            </w:pPr>
            <w:r>
              <w:rPr>
                <w:sz w:val="18"/>
              </w:rPr>
              <w:t>Gemeten waarde</w:t>
            </w:r>
          </w:p>
        </w:tc>
        <w:tc>
          <w:tcPr>
            <w:tcW w:w="3021" w:type="dxa"/>
            <w:shd w:val="clear" w:color="auto" w:fill="5B9BD5" w:themeFill="accent5"/>
          </w:tcPr>
          <w:p w14:paraId="0C65263B" w14:textId="77777777" w:rsidR="009815A8" w:rsidRDefault="009815A8" w:rsidP="00BD62B4">
            <w:pPr>
              <w:pStyle w:val="Geenafstand"/>
              <w:rPr>
                <w:sz w:val="18"/>
              </w:rPr>
            </w:pPr>
            <w:r>
              <w:rPr>
                <w:sz w:val="18"/>
              </w:rPr>
              <w:t>Opmerking</w:t>
            </w:r>
          </w:p>
        </w:tc>
      </w:tr>
      <w:tr w:rsidR="009815A8" w14:paraId="3C2F8C3C" w14:textId="77777777" w:rsidTr="009815A8">
        <w:tc>
          <w:tcPr>
            <w:tcW w:w="3020" w:type="dxa"/>
          </w:tcPr>
          <w:p w14:paraId="68F47D6C" w14:textId="77777777" w:rsidR="009815A8" w:rsidRDefault="009815A8" w:rsidP="00BD62B4">
            <w:pPr>
              <w:pStyle w:val="Geenafstand"/>
              <w:rPr>
                <w:sz w:val="18"/>
              </w:rPr>
            </w:pPr>
            <w:r>
              <w:rPr>
                <w:sz w:val="18"/>
              </w:rPr>
              <w:t>Persmethode (zie WB2.3)</w:t>
            </w:r>
          </w:p>
        </w:tc>
        <w:tc>
          <w:tcPr>
            <w:tcW w:w="3021" w:type="dxa"/>
          </w:tcPr>
          <w:p w14:paraId="067C9777" w14:textId="77777777" w:rsidR="009815A8" w:rsidRDefault="00525CD8" w:rsidP="00BD62B4">
            <w:pPr>
              <w:pStyle w:val="Geenafstand"/>
              <w:rPr>
                <w:sz w:val="18"/>
              </w:rPr>
            </w:pPr>
            <w:r>
              <w:rPr>
                <w:sz w:val="18"/>
              </w:rPr>
              <w:t>Methode C</w:t>
            </w:r>
          </w:p>
        </w:tc>
        <w:sdt>
          <w:sdtPr>
            <w:rPr>
              <w:sz w:val="18"/>
            </w:rPr>
            <w:id w:val="552434634"/>
            <w:placeholder>
              <w:docPart w:val="609D06F586D74EEFB617964B2CF34B16"/>
            </w:placeholder>
            <w:text/>
          </w:sdtPr>
          <w:sdtEndPr/>
          <w:sdtContent>
            <w:tc>
              <w:tcPr>
                <w:tcW w:w="3021" w:type="dxa"/>
              </w:tcPr>
              <w:p w14:paraId="74CB740A" w14:textId="77777777" w:rsidR="009815A8" w:rsidRDefault="00912C31" w:rsidP="00BD62B4">
                <w:pPr>
                  <w:pStyle w:val="Geenafstand"/>
                  <w:rPr>
                    <w:sz w:val="18"/>
                  </w:rPr>
                </w:pPr>
                <w:r>
                  <w:rPr>
                    <w:sz w:val="18"/>
                  </w:rPr>
                  <w:t>-</w:t>
                </w:r>
              </w:p>
            </w:tc>
          </w:sdtContent>
        </w:sdt>
      </w:tr>
      <w:tr w:rsidR="009815A8" w14:paraId="3BFB2940" w14:textId="77777777" w:rsidTr="009815A8">
        <w:tc>
          <w:tcPr>
            <w:tcW w:w="3020" w:type="dxa"/>
          </w:tcPr>
          <w:p w14:paraId="0723A328" w14:textId="77777777" w:rsidR="009815A8" w:rsidRDefault="009815A8" w:rsidP="00BD62B4">
            <w:pPr>
              <w:pStyle w:val="Geenafstand"/>
              <w:rPr>
                <w:sz w:val="18"/>
              </w:rPr>
            </w:pPr>
            <w:r>
              <w:rPr>
                <w:sz w:val="18"/>
              </w:rPr>
              <w:t>Medium</w:t>
            </w:r>
          </w:p>
        </w:tc>
        <w:sdt>
          <w:sdtPr>
            <w:rPr>
              <w:sz w:val="18"/>
            </w:rPr>
            <w:id w:val="-300919173"/>
            <w:placeholder>
              <w:docPart w:val="822F96CD3A91400CBE886432D6D5A3ED"/>
            </w:placeholder>
            <w:text/>
          </w:sdtPr>
          <w:sdtEndPr/>
          <w:sdtContent>
            <w:tc>
              <w:tcPr>
                <w:tcW w:w="3021" w:type="dxa"/>
              </w:tcPr>
              <w:p w14:paraId="7D36E256" w14:textId="77777777" w:rsidR="009815A8" w:rsidRDefault="00B73985" w:rsidP="00BD62B4">
                <w:pPr>
                  <w:pStyle w:val="Geenafstand"/>
                  <w:rPr>
                    <w:sz w:val="18"/>
                  </w:rPr>
                </w:pPr>
                <w:r>
                  <w:rPr>
                    <w:sz w:val="18"/>
                  </w:rPr>
                  <w:t>Lucht</w:t>
                </w:r>
              </w:p>
            </w:tc>
          </w:sdtContent>
        </w:sdt>
        <w:sdt>
          <w:sdtPr>
            <w:rPr>
              <w:sz w:val="18"/>
            </w:rPr>
            <w:id w:val="526293288"/>
            <w:placeholder>
              <w:docPart w:val="CD0C59AFE2E440438DFCD20AD504F4DC"/>
            </w:placeholder>
            <w:text/>
          </w:sdtPr>
          <w:sdtEndPr/>
          <w:sdtContent>
            <w:tc>
              <w:tcPr>
                <w:tcW w:w="3021" w:type="dxa"/>
              </w:tcPr>
              <w:p w14:paraId="3D95EEE9" w14:textId="77777777" w:rsidR="009815A8" w:rsidRDefault="00912C31" w:rsidP="00BD62B4">
                <w:pPr>
                  <w:pStyle w:val="Geenafstand"/>
                  <w:rPr>
                    <w:sz w:val="18"/>
                  </w:rPr>
                </w:pPr>
                <w:r>
                  <w:rPr>
                    <w:sz w:val="18"/>
                  </w:rPr>
                  <w:t>-</w:t>
                </w:r>
              </w:p>
            </w:tc>
          </w:sdtContent>
        </w:sdt>
      </w:tr>
      <w:tr w:rsidR="009815A8" w14:paraId="65F57310" w14:textId="77777777" w:rsidTr="009815A8">
        <w:tc>
          <w:tcPr>
            <w:tcW w:w="3020" w:type="dxa"/>
          </w:tcPr>
          <w:p w14:paraId="2D6A5677" w14:textId="77777777" w:rsidR="009815A8" w:rsidRDefault="009815A8" w:rsidP="00BD62B4">
            <w:pPr>
              <w:pStyle w:val="Geenafstand"/>
              <w:rPr>
                <w:sz w:val="18"/>
              </w:rPr>
            </w:pPr>
            <w:r>
              <w:rPr>
                <w:sz w:val="18"/>
              </w:rPr>
              <w:t>Persmedium</w:t>
            </w:r>
          </w:p>
        </w:tc>
        <w:sdt>
          <w:sdtPr>
            <w:rPr>
              <w:sz w:val="18"/>
            </w:rPr>
            <w:id w:val="-1809860031"/>
            <w:placeholder>
              <w:docPart w:val="62666B0668F1468A9C8F5EBC3B8AF35A"/>
            </w:placeholder>
            <w:text/>
          </w:sdtPr>
          <w:sdtEndPr/>
          <w:sdtContent>
            <w:tc>
              <w:tcPr>
                <w:tcW w:w="3021" w:type="dxa"/>
              </w:tcPr>
              <w:p w14:paraId="6383E161" w14:textId="77777777" w:rsidR="009815A8" w:rsidRDefault="00B73985" w:rsidP="00BD62B4">
                <w:pPr>
                  <w:pStyle w:val="Geenafstand"/>
                  <w:rPr>
                    <w:sz w:val="18"/>
                  </w:rPr>
                </w:pPr>
                <w:r>
                  <w:rPr>
                    <w:sz w:val="18"/>
                  </w:rPr>
                  <w:t>Lucht</w:t>
                </w:r>
              </w:p>
            </w:tc>
          </w:sdtContent>
        </w:sdt>
        <w:sdt>
          <w:sdtPr>
            <w:rPr>
              <w:sz w:val="18"/>
            </w:rPr>
            <w:id w:val="1853687360"/>
            <w:placeholder>
              <w:docPart w:val="0370BFE1BA78433F90FC1D8EE2C435A1"/>
            </w:placeholder>
            <w:text/>
          </w:sdtPr>
          <w:sdtEndPr/>
          <w:sdtContent>
            <w:tc>
              <w:tcPr>
                <w:tcW w:w="3021" w:type="dxa"/>
              </w:tcPr>
              <w:p w14:paraId="556A3162" w14:textId="77777777" w:rsidR="009815A8" w:rsidRDefault="00912C31" w:rsidP="00BD62B4">
                <w:pPr>
                  <w:pStyle w:val="Geenafstand"/>
                  <w:rPr>
                    <w:sz w:val="18"/>
                  </w:rPr>
                </w:pPr>
                <w:r>
                  <w:rPr>
                    <w:sz w:val="18"/>
                  </w:rPr>
                  <w:t>-</w:t>
                </w:r>
              </w:p>
            </w:tc>
          </w:sdtContent>
        </w:sdt>
      </w:tr>
      <w:tr w:rsidR="009815A8" w14:paraId="14B2E428" w14:textId="77777777" w:rsidTr="009815A8">
        <w:tc>
          <w:tcPr>
            <w:tcW w:w="3020" w:type="dxa"/>
          </w:tcPr>
          <w:p w14:paraId="144C0D53" w14:textId="77777777" w:rsidR="009815A8" w:rsidRDefault="009815A8" w:rsidP="00BD62B4">
            <w:pPr>
              <w:pStyle w:val="Geenafstand"/>
              <w:rPr>
                <w:sz w:val="18"/>
              </w:rPr>
            </w:pPr>
            <w:r>
              <w:rPr>
                <w:sz w:val="18"/>
              </w:rPr>
              <w:t>Automatisch expansievat uitgeschakeld?</w:t>
            </w:r>
          </w:p>
        </w:tc>
        <w:tc>
          <w:tcPr>
            <w:tcW w:w="3021" w:type="dxa"/>
          </w:tcPr>
          <w:p w14:paraId="44A7DAD4" w14:textId="77777777" w:rsidR="00912C31" w:rsidRDefault="00DA2411" w:rsidP="00912C31">
            <w:pPr>
              <w:pStyle w:val="Geenafstand"/>
              <w:rPr>
                <w:sz w:val="18"/>
              </w:rPr>
            </w:pPr>
            <w:sdt>
              <w:sdtPr>
                <w:rPr>
                  <w:sz w:val="18"/>
                </w:rPr>
                <w:id w:val="-667473098"/>
                <w14:checkbox>
                  <w14:checked w14:val="0"/>
                  <w14:checkedState w14:val="2612" w14:font="MS Gothic"/>
                  <w14:uncheckedState w14:val="2610" w14:font="MS Gothic"/>
                </w14:checkbox>
              </w:sdtPr>
              <w:sdtEndPr/>
              <w:sdtContent>
                <w:r w:rsidR="00912C31">
                  <w:rPr>
                    <w:rFonts w:ascii="MS Gothic" w:eastAsia="MS Gothic" w:hAnsi="MS Gothic" w:hint="eastAsia"/>
                    <w:sz w:val="18"/>
                  </w:rPr>
                  <w:t>☐</w:t>
                </w:r>
              </w:sdtContent>
            </w:sdt>
            <w:r w:rsidR="00912C31">
              <w:rPr>
                <w:sz w:val="18"/>
              </w:rPr>
              <w:t xml:space="preserve"> Ja</w:t>
            </w:r>
          </w:p>
          <w:p w14:paraId="7682E143" w14:textId="77777777" w:rsidR="009815A8" w:rsidRDefault="00DA2411" w:rsidP="00912C31">
            <w:pPr>
              <w:pStyle w:val="Geenafstand"/>
              <w:rPr>
                <w:sz w:val="18"/>
              </w:rPr>
            </w:pPr>
            <w:sdt>
              <w:sdtPr>
                <w:rPr>
                  <w:sz w:val="18"/>
                </w:rPr>
                <w:id w:val="85892050"/>
                <w14:checkbox>
                  <w14:checked w14:val="0"/>
                  <w14:checkedState w14:val="2612" w14:font="MS Gothic"/>
                  <w14:uncheckedState w14:val="2610" w14:font="MS Gothic"/>
                </w14:checkbox>
              </w:sdtPr>
              <w:sdtEndPr/>
              <w:sdtContent>
                <w:r w:rsidR="00912C31">
                  <w:rPr>
                    <w:rFonts w:ascii="MS Gothic" w:eastAsia="MS Gothic" w:hAnsi="MS Gothic" w:hint="eastAsia"/>
                    <w:sz w:val="18"/>
                  </w:rPr>
                  <w:t>☐</w:t>
                </w:r>
              </w:sdtContent>
            </w:sdt>
            <w:r w:rsidR="00912C31">
              <w:rPr>
                <w:sz w:val="18"/>
              </w:rPr>
              <w:t xml:space="preserve"> Nee</w:t>
            </w:r>
          </w:p>
          <w:p w14:paraId="1608B6E9" w14:textId="77777777" w:rsidR="00912C31" w:rsidRDefault="00DA2411" w:rsidP="00912C31">
            <w:pPr>
              <w:pStyle w:val="Geenafstand"/>
              <w:rPr>
                <w:sz w:val="18"/>
              </w:rPr>
            </w:pPr>
            <w:sdt>
              <w:sdtPr>
                <w:rPr>
                  <w:sz w:val="18"/>
                </w:rPr>
                <w:id w:val="392087977"/>
                <w14:checkbox>
                  <w14:checked w14:val="1"/>
                  <w14:checkedState w14:val="2612" w14:font="MS Gothic"/>
                  <w14:uncheckedState w14:val="2610" w14:font="MS Gothic"/>
                </w14:checkbox>
              </w:sdtPr>
              <w:sdtEndPr/>
              <w:sdtContent>
                <w:r w:rsidR="00B73985">
                  <w:rPr>
                    <w:rFonts w:ascii="MS Gothic" w:eastAsia="MS Gothic" w:hAnsi="MS Gothic" w:hint="eastAsia"/>
                    <w:sz w:val="18"/>
                  </w:rPr>
                  <w:t>☒</w:t>
                </w:r>
              </w:sdtContent>
            </w:sdt>
            <w:r w:rsidR="00912C31">
              <w:rPr>
                <w:sz w:val="18"/>
              </w:rPr>
              <w:t xml:space="preserve"> n.v.t.</w:t>
            </w:r>
          </w:p>
        </w:tc>
        <w:sdt>
          <w:sdtPr>
            <w:rPr>
              <w:sz w:val="18"/>
            </w:rPr>
            <w:id w:val="824326868"/>
            <w:placeholder>
              <w:docPart w:val="593DADB899854385AD07F2B50BA2C9F6"/>
            </w:placeholder>
            <w:text/>
          </w:sdtPr>
          <w:sdtEndPr/>
          <w:sdtContent>
            <w:tc>
              <w:tcPr>
                <w:tcW w:w="3021" w:type="dxa"/>
              </w:tcPr>
              <w:p w14:paraId="675DCDF3" w14:textId="77777777" w:rsidR="009815A8" w:rsidRDefault="00912C31" w:rsidP="00BD62B4">
                <w:pPr>
                  <w:pStyle w:val="Geenafstand"/>
                  <w:rPr>
                    <w:sz w:val="18"/>
                  </w:rPr>
                </w:pPr>
                <w:r>
                  <w:rPr>
                    <w:sz w:val="18"/>
                  </w:rPr>
                  <w:t>-</w:t>
                </w:r>
              </w:p>
            </w:tc>
          </w:sdtContent>
        </w:sdt>
      </w:tr>
      <w:tr w:rsidR="009815A8" w14:paraId="706E156F" w14:textId="77777777" w:rsidTr="009815A8">
        <w:tc>
          <w:tcPr>
            <w:tcW w:w="3020" w:type="dxa"/>
          </w:tcPr>
          <w:p w14:paraId="2DE79631" w14:textId="77777777" w:rsidR="009815A8" w:rsidRDefault="009815A8" w:rsidP="00BD62B4">
            <w:pPr>
              <w:pStyle w:val="Geenafstand"/>
              <w:rPr>
                <w:sz w:val="18"/>
              </w:rPr>
            </w:pPr>
            <w:r>
              <w:rPr>
                <w:sz w:val="18"/>
              </w:rPr>
              <w:t>Tijdstip Start</w:t>
            </w:r>
          </w:p>
        </w:tc>
        <w:sdt>
          <w:sdtPr>
            <w:rPr>
              <w:sz w:val="18"/>
            </w:rPr>
            <w:id w:val="-333759860"/>
            <w:placeholder>
              <w:docPart w:val="EE7394FFBF1243398527EEEE6E68A727"/>
            </w:placeholder>
            <w:text/>
          </w:sdtPr>
          <w:sdtEndPr/>
          <w:sdtContent>
            <w:tc>
              <w:tcPr>
                <w:tcW w:w="3021" w:type="dxa"/>
              </w:tcPr>
              <w:p w14:paraId="2879B077" w14:textId="412E6FBC" w:rsidR="009815A8" w:rsidRDefault="00D95ECB" w:rsidP="00BD62B4">
                <w:pPr>
                  <w:pStyle w:val="Geenafstand"/>
                  <w:rPr>
                    <w:sz w:val="18"/>
                  </w:rPr>
                </w:pPr>
                <w:r>
                  <w:rPr>
                    <w:sz w:val="18"/>
                  </w:rPr>
                  <w:t>12:30</w:t>
                </w:r>
              </w:p>
            </w:tc>
          </w:sdtContent>
        </w:sdt>
        <w:sdt>
          <w:sdtPr>
            <w:rPr>
              <w:sz w:val="18"/>
            </w:rPr>
            <w:id w:val="1618403554"/>
            <w:placeholder>
              <w:docPart w:val="63B1A5CE55F842DA875E2DFFFCAF22B0"/>
            </w:placeholder>
            <w:text/>
          </w:sdtPr>
          <w:sdtEndPr/>
          <w:sdtContent>
            <w:tc>
              <w:tcPr>
                <w:tcW w:w="3021" w:type="dxa"/>
              </w:tcPr>
              <w:p w14:paraId="5F7396D3" w14:textId="77777777" w:rsidR="009815A8" w:rsidRDefault="00196134" w:rsidP="00BD62B4">
                <w:pPr>
                  <w:pStyle w:val="Geenafstand"/>
                  <w:rPr>
                    <w:sz w:val="18"/>
                  </w:rPr>
                </w:pPr>
                <w:r>
                  <w:rPr>
                    <w:sz w:val="18"/>
                  </w:rPr>
                  <w:t>-</w:t>
                </w:r>
              </w:p>
            </w:tc>
          </w:sdtContent>
        </w:sdt>
      </w:tr>
      <w:tr w:rsidR="009815A8" w14:paraId="26C91ADA" w14:textId="77777777" w:rsidTr="009815A8">
        <w:tc>
          <w:tcPr>
            <w:tcW w:w="3020" w:type="dxa"/>
          </w:tcPr>
          <w:p w14:paraId="4A393C09" w14:textId="77777777" w:rsidR="009815A8" w:rsidRDefault="000E4793" w:rsidP="00BD62B4">
            <w:pPr>
              <w:pStyle w:val="Geenafstand"/>
              <w:rPr>
                <w:sz w:val="18"/>
              </w:rPr>
            </w:pPr>
            <w:r>
              <w:rPr>
                <w:sz w:val="18"/>
              </w:rPr>
              <w:t xml:space="preserve">Persdruk Start </w:t>
            </w:r>
          </w:p>
        </w:tc>
        <w:tc>
          <w:tcPr>
            <w:tcW w:w="3021" w:type="dxa"/>
          </w:tcPr>
          <w:p w14:paraId="10C0F0BA" w14:textId="77777777" w:rsidR="009815A8" w:rsidRDefault="00DA2411" w:rsidP="00BD62B4">
            <w:pPr>
              <w:pStyle w:val="Geenafstand"/>
              <w:rPr>
                <w:sz w:val="18"/>
              </w:rPr>
            </w:pPr>
            <w:sdt>
              <w:sdtPr>
                <w:rPr>
                  <w:sz w:val="18"/>
                </w:rPr>
                <w:id w:val="-1843547467"/>
                <w:placeholder>
                  <w:docPart w:val="D05824364D0E4BE48F9B93DBD625564E"/>
                </w:placeholder>
                <w:text/>
              </w:sdtPr>
              <w:sdtEndPr/>
              <w:sdtContent>
                <w:r w:rsidR="00D12C1B">
                  <w:rPr>
                    <w:sz w:val="18"/>
                  </w:rPr>
                  <w:t>8.0</w:t>
                </w:r>
              </w:sdtContent>
            </w:sdt>
            <w:r w:rsidR="00912C31">
              <w:rPr>
                <w:sz w:val="18"/>
              </w:rPr>
              <w:t xml:space="preserve">  </w:t>
            </w:r>
            <w:r w:rsidR="009815A8">
              <w:rPr>
                <w:sz w:val="18"/>
              </w:rPr>
              <w:t>bar</w:t>
            </w:r>
          </w:p>
        </w:tc>
        <w:sdt>
          <w:sdtPr>
            <w:rPr>
              <w:sz w:val="18"/>
            </w:rPr>
            <w:id w:val="-1325746197"/>
            <w:placeholder>
              <w:docPart w:val="7D3DE621C5184B4DB310B5DD58A64E2E"/>
            </w:placeholder>
            <w:text/>
          </w:sdtPr>
          <w:sdtEndPr/>
          <w:sdtContent>
            <w:tc>
              <w:tcPr>
                <w:tcW w:w="3021" w:type="dxa"/>
              </w:tcPr>
              <w:p w14:paraId="54DFBFAC" w14:textId="77777777" w:rsidR="009815A8" w:rsidRDefault="00912C31" w:rsidP="00BD62B4">
                <w:pPr>
                  <w:pStyle w:val="Geenafstand"/>
                  <w:rPr>
                    <w:sz w:val="18"/>
                  </w:rPr>
                </w:pPr>
                <w:r>
                  <w:rPr>
                    <w:sz w:val="18"/>
                  </w:rPr>
                  <w:t>-</w:t>
                </w:r>
              </w:p>
            </w:tc>
          </w:sdtContent>
        </w:sdt>
      </w:tr>
      <w:tr w:rsidR="009815A8" w14:paraId="27EE9453" w14:textId="77777777" w:rsidTr="009815A8">
        <w:tc>
          <w:tcPr>
            <w:tcW w:w="3020" w:type="dxa"/>
          </w:tcPr>
          <w:p w14:paraId="0C17F038" w14:textId="77777777" w:rsidR="009815A8" w:rsidRDefault="00CB10F4" w:rsidP="00BD62B4">
            <w:pPr>
              <w:pStyle w:val="Geenafstand"/>
              <w:rPr>
                <w:sz w:val="18"/>
              </w:rPr>
            </w:pPr>
            <w:r>
              <w:rPr>
                <w:sz w:val="18"/>
              </w:rPr>
              <w:t xml:space="preserve">Persdruk na </w:t>
            </w:r>
            <w:sdt>
              <w:sdtPr>
                <w:rPr>
                  <w:sz w:val="18"/>
                </w:rPr>
                <w:id w:val="1983272239"/>
                <w:placeholder>
                  <w:docPart w:val="0F07B4C9CA364C559C5EA84CC4261CE0"/>
                </w:placeholder>
                <w:text/>
              </w:sdtPr>
              <w:sdtEndPr/>
              <w:sdtContent>
                <w:r w:rsidR="009D6543">
                  <w:rPr>
                    <w:sz w:val="18"/>
                  </w:rPr>
                  <w:t>15</w:t>
                </w:r>
              </w:sdtContent>
            </w:sdt>
            <w:r w:rsidR="000E4793">
              <w:rPr>
                <w:sz w:val="18"/>
              </w:rPr>
              <w:t xml:space="preserve"> min. </w:t>
            </w:r>
          </w:p>
        </w:tc>
        <w:tc>
          <w:tcPr>
            <w:tcW w:w="3021" w:type="dxa"/>
          </w:tcPr>
          <w:p w14:paraId="0D6751B7" w14:textId="77777777" w:rsidR="009815A8" w:rsidRDefault="00DA2411" w:rsidP="00BD62B4">
            <w:pPr>
              <w:pStyle w:val="Geenafstand"/>
              <w:rPr>
                <w:sz w:val="18"/>
              </w:rPr>
            </w:pPr>
            <w:sdt>
              <w:sdtPr>
                <w:rPr>
                  <w:sz w:val="18"/>
                </w:rPr>
                <w:id w:val="-790439630"/>
                <w:placeholder>
                  <w:docPart w:val="0D6A159FE569485CAFDA1D8938CC1992"/>
                </w:placeholder>
                <w:text/>
              </w:sdtPr>
              <w:sdtEndPr/>
              <w:sdtContent>
                <w:r w:rsidR="00D12C1B">
                  <w:rPr>
                    <w:sz w:val="18"/>
                  </w:rPr>
                  <w:t>7.9</w:t>
                </w:r>
              </w:sdtContent>
            </w:sdt>
            <w:r w:rsidR="00912C31">
              <w:rPr>
                <w:sz w:val="18"/>
              </w:rPr>
              <w:t xml:space="preserve">  </w:t>
            </w:r>
            <w:r w:rsidR="009815A8">
              <w:rPr>
                <w:sz w:val="18"/>
              </w:rPr>
              <w:t>bar</w:t>
            </w:r>
          </w:p>
        </w:tc>
        <w:sdt>
          <w:sdtPr>
            <w:rPr>
              <w:sz w:val="18"/>
            </w:rPr>
            <w:id w:val="1835731596"/>
            <w:placeholder>
              <w:docPart w:val="FCC0E1F62AF54D97AC911574E1B33695"/>
            </w:placeholder>
            <w:text/>
          </w:sdtPr>
          <w:sdtEndPr/>
          <w:sdtContent>
            <w:tc>
              <w:tcPr>
                <w:tcW w:w="3021" w:type="dxa"/>
              </w:tcPr>
              <w:p w14:paraId="4FB683E4" w14:textId="77777777" w:rsidR="009815A8" w:rsidRDefault="00912C31" w:rsidP="00BD62B4">
                <w:pPr>
                  <w:pStyle w:val="Geenafstand"/>
                  <w:rPr>
                    <w:sz w:val="18"/>
                  </w:rPr>
                </w:pPr>
                <w:r>
                  <w:rPr>
                    <w:sz w:val="18"/>
                  </w:rPr>
                  <w:t>-</w:t>
                </w:r>
              </w:p>
            </w:tc>
          </w:sdtContent>
        </w:sdt>
      </w:tr>
      <w:tr w:rsidR="000E4793" w14:paraId="0410C025" w14:textId="77777777" w:rsidTr="009815A8">
        <w:tc>
          <w:tcPr>
            <w:tcW w:w="3020" w:type="dxa"/>
          </w:tcPr>
          <w:p w14:paraId="06BD0D78" w14:textId="77777777" w:rsidR="000E4793" w:rsidRDefault="00CB10F4" w:rsidP="00BD62B4">
            <w:pPr>
              <w:pStyle w:val="Geenafstand"/>
              <w:rPr>
                <w:sz w:val="18"/>
              </w:rPr>
            </w:pPr>
            <w:r>
              <w:rPr>
                <w:sz w:val="18"/>
              </w:rPr>
              <w:t xml:space="preserve">Persdruk na </w:t>
            </w:r>
            <w:sdt>
              <w:sdtPr>
                <w:rPr>
                  <w:sz w:val="18"/>
                </w:rPr>
                <w:id w:val="404344110"/>
                <w:placeholder>
                  <w:docPart w:val="241ACD744EBC4DF6A78DEBE7518EEC72"/>
                </w:placeholder>
                <w:text/>
              </w:sdtPr>
              <w:sdtEndPr/>
              <w:sdtContent>
                <w:r>
                  <w:rPr>
                    <w:sz w:val="18"/>
                  </w:rPr>
                  <w:t>-</w:t>
                </w:r>
              </w:sdtContent>
            </w:sdt>
            <w:r>
              <w:rPr>
                <w:sz w:val="18"/>
              </w:rPr>
              <w:t xml:space="preserve"> min. </w:t>
            </w:r>
            <w:r w:rsidR="000E4793">
              <w:rPr>
                <w:sz w:val="18"/>
              </w:rPr>
              <w:t>(p1)</w:t>
            </w:r>
          </w:p>
        </w:tc>
        <w:tc>
          <w:tcPr>
            <w:tcW w:w="3021" w:type="dxa"/>
          </w:tcPr>
          <w:p w14:paraId="1DBA7BDA" w14:textId="77777777" w:rsidR="000E4793" w:rsidRDefault="00DA2411" w:rsidP="00BD62B4">
            <w:pPr>
              <w:pStyle w:val="Geenafstand"/>
              <w:rPr>
                <w:sz w:val="18"/>
              </w:rPr>
            </w:pPr>
            <w:sdt>
              <w:sdtPr>
                <w:rPr>
                  <w:sz w:val="18"/>
                </w:rPr>
                <w:id w:val="-1250338286"/>
                <w:placeholder>
                  <w:docPart w:val="43007AD6F8D74E6C8C219E1C3829D43D"/>
                </w:placeholder>
                <w:text/>
              </w:sdtPr>
              <w:sdtEndPr/>
              <w:sdtContent>
                <w:r w:rsidR="000E4793">
                  <w:rPr>
                    <w:sz w:val="18"/>
                  </w:rPr>
                  <w:t>-</w:t>
                </w:r>
              </w:sdtContent>
            </w:sdt>
            <w:r w:rsidR="000E4793">
              <w:rPr>
                <w:sz w:val="18"/>
              </w:rPr>
              <w:t xml:space="preserve">  bar</w:t>
            </w:r>
          </w:p>
        </w:tc>
        <w:tc>
          <w:tcPr>
            <w:tcW w:w="3021" w:type="dxa"/>
          </w:tcPr>
          <w:p w14:paraId="162E2A12" w14:textId="77777777" w:rsidR="000E4793" w:rsidRDefault="00DA2411" w:rsidP="00BD62B4">
            <w:pPr>
              <w:pStyle w:val="Geenafstand"/>
              <w:rPr>
                <w:sz w:val="18"/>
              </w:rPr>
            </w:pPr>
            <w:sdt>
              <w:sdtPr>
                <w:rPr>
                  <w:sz w:val="18"/>
                </w:rPr>
                <w:id w:val="1646847312"/>
                <w:placeholder>
                  <w:docPart w:val="DA1D4B5B6B6149519313B99E9C6A4411"/>
                </w:placeholder>
                <w:text/>
              </w:sdtPr>
              <w:sdtEndPr/>
              <w:sdtContent>
                <w:r w:rsidR="000E4793">
                  <w:rPr>
                    <w:sz w:val="18"/>
                  </w:rPr>
                  <w:t>-</w:t>
                </w:r>
              </w:sdtContent>
            </w:sdt>
            <w:r w:rsidR="000E4793">
              <w:rPr>
                <w:sz w:val="18"/>
              </w:rPr>
              <w:t xml:space="preserve">  </w:t>
            </w:r>
          </w:p>
        </w:tc>
      </w:tr>
      <w:tr w:rsidR="009815A8" w14:paraId="23885853" w14:textId="77777777" w:rsidTr="009815A8">
        <w:tc>
          <w:tcPr>
            <w:tcW w:w="3020" w:type="dxa"/>
          </w:tcPr>
          <w:p w14:paraId="11A8097C" w14:textId="77777777" w:rsidR="009815A8" w:rsidRDefault="009815A8" w:rsidP="00BD62B4">
            <w:pPr>
              <w:pStyle w:val="Geenafstand"/>
              <w:rPr>
                <w:sz w:val="18"/>
              </w:rPr>
            </w:pPr>
            <w:r>
              <w:rPr>
                <w:sz w:val="18"/>
              </w:rPr>
              <w:t>Conclusie lekdichtheid</w:t>
            </w:r>
          </w:p>
        </w:tc>
        <w:tc>
          <w:tcPr>
            <w:tcW w:w="3021" w:type="dxa"/>
          </w:tcPr>
          <w:p w14:paraId="76809CCE" w14:textId="77777777" w:rsidR="00912C31" w:rsidRDefault="00DA2411" w:rsidP="00912C31">
            <w:pPr>
              <w:pStyle w:val="Geenafstand"/>
              <w:rPr>
                <w:sz w:val="18"/>
              </w:rPr>
            </w:pPr>
            <w:sdt>
              <w:sdtPr>
                <w:rPr>
                  <w:sz w:val="18"/>
                </w:rPr>
                <w:id w:val="241534741"/>
                <w14:checkbox>
                  <w14:checked w14:val="1"/>
                  <w14:checkedState w14:val="2612" w14:font="MS Gothic"/>
                  <w14:uncheckedState w14:val="2610" w14:font="MS Gothic"/>
                </w14:checkbox>
              </w:sdtPr>
              <w:sdtEndPr/>
              <w:sdtContent>
                <w:r w:rsidR="00B73985">
                  <w:rPr>
                    <w:rFonts w:ascii="MS Gothic" w:eastAsia="MS Gothic" w:hAnsi="MS Gothic" w:hint="eastAsia"/>
                    <w:sz w:val="18"/>
                  </w:rPr>
                  <w:t>☒</w:t>
                </w:r>
              </w:sdtContent>
            </w:sdt>
            <w:r w:rsidR="00912C31">
              <w:rPr>
                <w:sz w:val="18"/>
              </w:rPr>
              <w:t xml:space="preserve"> Akkoord</w:t>
            </w:r>
          </w:p>
          <w:p w14:paraId="3F0C84F8" w14:textId="77777777" w:rsidR="009815A8" w:rsidRDefault="00DA2411" w:rsidP="00912C31">
            <w:pPr>
              <w:pStyle w:val="Geenafstand"/>
              <w:rPr>
                <w:sz w:val="18"/>
              </w:rPr>
            </w:pPr>
            <w:sdt>
              <w:sdtPr>
                <w:rPr>
                  <w:sz w:val="18"/>
                </w:rPr>
                <w:id w:val="-1914310843"/>
                <w14:checkbox>
                  <w14:checked w14:val="0"/>
                  <w14:checkedState w14:val="2612" w14:font="MS Gothic"/>
                  <w14:uncheckedState w14:val="2610" w14:font="MS Gothic"/>
                </w14:checkbox>
              </w:sdtPr>
              <w:sdtEndPr/>
              <w:sdtContent>
                <w:r w:rsidR="00912C31">
                  <w:rPr>
                    <w:rFonts w:ascii="MS Gothic" w:eastAsia="MS Gothic" w:hAnsi="MS Gothic" w:hint="eastAsia"/>
                    <w:sz w:val="18"/>
                  </w:rPr>
                  <w:t>☐</w:t>
                </w:r>
              </w:sdtContent>
            </w:sdt>
            <w:r w:rsidR="00912C31">
              <w:rPr>
                <w:sz w:val="18"/>
              </w:rPr>
              <w:t xml:space="preserve"> Niet akkoord</w:t>
            </w:r>
          </w:p>
        </w:tc>
        <w:sdt>
          <w:sdtPr>
            <w:rPr>
              <w:sz w:val="18"/>
            </w:rPr>
            <w:id w:val="2131203068"/>
            <w:placeholder>
              <w:docPart w:val="64CAB3080A6D4A078C796FEBF1FB6DF7"/>
            </w:placeholder>
            <w:text/>
          </w:sdtPr>
          <w:sdtEndPr/>
          <w:sdtContent>
            <w:tc>
              <w:tcPr>
                <w:tcW w:w="3021" w:type="dxa"/>
              </w:tcPr>
              <w:p w14:paraId="5E55FAEE" w14:textId="77777777" w:rsidR="009815A8" w:rsidRDefault="00912C31" w:rsidP="00BD62B4">
                <w:pPr>
                  <w:pStyle w:val="Geenafstand"/>
                  <w:rPr>
                    <w:sz w:val="18"/>
                  </w:rPr>
                </w:pPr>
                <w:r>
                  <w:rPr>
                    <w:sz w:val="18"/>
                  </w:rPr>
                  <w:t>-</w:t>
                </w:r>
              </w:p>
            </w:tc>
          </w:sdtContent>
        </w:sdt>
      </w:tr>
    </w:tbl>
    <w:p w14:paraId="40B13627" w14:textId="77777777" w:rsidR="00912C31" w:rsidRDefault="00912C31" w:rsidP="00BD62B4">
      <w:pPr>
        <w:pStyle w:val="Geenafstand"/>
        <w:rPr>
          <w:sz w:val="18"/>
        </w:rPr>
      </w:pPr>
    </w:p>
    <w:p w14:paraId="69775360" w14:textId="77777777" w:rsidR="009815A8" w:rsidRPr="009815A8" w:rsidRDefault="009815A8" w:rsidP="00BD62B4">
      <w:pPr>
        <w:pStyle w:val="Geenafstand"/>
        <w:rPr>
          <w:b/>
          <w:sz w:val="18"/>
        </w:rPr>
      </w:pPr>
      <w:r>
        <w:rPr>
          <w:b/>
          <w:sz w:val="18"/>
        </w:rPr>
        <w:t>Controle drukbestendigheid</w:t>
      </w:r>
    </w:p>
    <w:tbl>
      <w:tblPr>
        <w:tblStyle w:val="Tabelraster"/>
        <w:tblW w:w="0" w:type="auto"/>
        <w:tblLook w:val="04A0" w:firstRow="1" w:lastRow="0" w:firstColumn="1" w:lastColumn="0" w:noHBand="0" w:noVBand="1"/>
      </w:tblPr>
      <w:tblGrid>
        <w:gridCol w:w="3020"/>
        <w:gridCol w:w="3021"/>
        <w:gridCol w:w="3021"/>
      </w:tblGrid>
      <w:tr w:rsidR="009815A8" w14:paraId="177349F0" w14:textId="77777777" w:rsidTr="00912C31">
        <w:tc>
          <w:tcPr>
            <w:tcW w:w="3020" w:type="dxa"/>
            <w:shd w:val="clear" w:color="auto" w:fill="5B9BD5" w:themeFill="accent5"/>
          </w:tcPr>
          <w:p w14:paraId="21C68895" w14:textId="77777777" w:rsidR="009815A8" w:rsidRDefault="009815A8" w:rsidP="00171E8C">
            <w:pPr>
              <w:pStyle w:val="Geenafstand"/>
              <w:rPr>
                <w:sz w:val="18"/>
              </w:rPr>
            </w:pPr>
            <w:r>
              <w:rPr>
                <w:sz w:val="18"/>
              </w:rPr>
              <w:t>Omschrijving</w:t>
            </w:r>
          </w:p>
        </w:tc>
        <w:tc>
          <w:tcPr>
            <w:tcW w:w="3021" w:type="dxa"/>
            <w:shd w:val="clear" w:color="auto" w:fill="5B9BD5" w:themeFill="accent5"/>
          </w:tcPr>
          <w:p w14:paraId="58727586" w14:textId="77777777" w:rsidR="009815A8" w:rsidRDefault="009815A8" w:rsidP="00171E8C">
            <w:pPr>
              <w:pStyle w:val="Geenafstand"/>
              <w:rPr>
                <w:sz w:val="18"/>
              </w:rPr>
            </w:pPr>
            <w:r>
              <w:rPr>
                <w:sz w:val="18"/>
              </w:rPr>
              <w:t>Gemeten waarde</w:t>
            </w:r>
          </w:p>
        </w:tc>
        <w:tc>
          <w:tcPr>
            <w:tcW w:w="3021" w:type="dxa"/>
            <w:shd w:val="clear" w:color="auto" w:fill="5B9BD5" w:themeFill="accent5"/>
          </w:tcPr>
          <w:p w14:paraId="3A1374C4" w14:textId="77777777" w:rsidR="009815A8" w:rsidRDefault="009815A8" w:rsidP="00171E8C">
            <w:pPr>
              <w:pStyle w:val="Geenafstand"/>
              <w:rPr>
                <w:sz w:val="18"/>
              </w:rPr>
            </w:pPr>
            <w:r>
              <w:rPr>
                <w:sz w:val="18"/>
              </w:rPr>
              <w:t>Opmerking</w:t>
            </w:r>
          </w:p>
        </w:tc>
      </w:tr>
      <w:tr w:rsidR="009815A8" w14:paraId="449C2A96" w14:textId="77777777" w:rsidTr="00171E8C">
        <w:tc>
          <w:tcPr>
            <w:tcW w:w="3020" w:type="dxa"/>
          </w:tcPr>
          <w:p w14:paraId="3CE841A6" w14:textId="77777777" w:rsidR="009815A8" w:rsidRDefault="009815A8" w:rsidP="00171E8C">
            <w:pPr>
              <w:pStyle w:val="Geenafstand"/>
              <w:rPr>
                <w:sz w:val="18"/>
              </w:rPr>
            </w:pPr>
            <w:r>
              <w:rPr>
                <w:sz w:val="18"/>
              </w:rPr>
              <w:t>Tijdstip Start (na het verder op druk brengen)</w:t>
            </w:r>
          </w:p>
        </w:tc>
        <w:sdt>
          <w:sdtPr>
            <w:rPr>
              <w:sz w:val="18"/>
            </w:rPr>
            <w:id w:val="1068845784"/>
            <w:placeholder>
              <w:docPart w:val="FBD7F392C2B549E0B416AE7CBBDDD9B7"/>
            </w:placeholder>
            <w:text/>
          </w:sdtPr>
          <w:sdtEndPr/>
          <w:sdtContent>
            <w:tc>
              <w:tcPr>
                <w:tcW w:w="3021" w:type="dxa"/>
              </w:tcPr>
              <w:p w14:paraId="352B3F64" w14:textId="5BFA773E" w:rsidR="009815A8" w:rsidRDefault="00D95ECB" w:rsidP="00171E8C">
                <w:pPr>
                  <w:pStyle w:val="Geenafstand"/>
                  <w:rPr>
                    <w:sz w:val="18"/>
                  </w:rPr>
                </w:pPr>
                <w:r>
                  <w:rPr>
                    <w:sz w:val="18"/>
                  </w:rPr>
                  <w:t>12:30</w:t>
                </w:r>
              </w:p>
            </w:tc>
          </w:sdtContent>
        </w:sdt>
        <w:sdt>
          <w:sdtPr>
            <w:rPr>
              <w:sz w:val="18"/>
            </w:rPr>
            <w:id w:val="1333495982"/>
            <w:placeholder>
              <w:docPart w:val="AB76A30F224B48A3A808AE89F98C638A"/>
            </w:placeholder>
            <w:text/>
          </w:sdtPr>
          <w:sdtEndPr/>
          <w:sdtContent>
            <w:tc>
              <w:tcPr>
                <w:tcW w:w="3021" w:type="dxa"/>
              </w:tcPr>
              <w:p w14:paraId="572BC11C" w14:textId="77777777" w:rsidR="009815A8" w:rsidRDefault="00912C31" w:rsidP="00171E8C">
                <w:pPr>
                  <w:pStyle w:val="Geenafstand"/>
                  <w:rPr>
                    <w:sz w:val="18"/>
                  </w:rPr>
                </w:pPr>
                <w:r>
                  <w:rPr>
                    <w:sz w:val="18"/>
                  </w:rPr>
                  <w:t>-</w:t>
                </w:r>
              </w:p>
            </w:tc>
          </w:sdtContent>
        </w:sdt>
      </w:tr>
      <w:tr w:rsidR="009815A8" w14:paraId="6D63A9E5" w14:textId="77777777" w:rsidTr="00171E8C">
        <w:tc>
          <w:tcPr>
            <w:tcW w:w="3020" w:type="dxa"/>
          </w:tcPr>
          <w:p w14:paraId="361A870C" w14:textId="77777777" w:rsidR="009815A8" w:rsidRDefault="009815A8" w:rsidP="00171E8C">
            <w:pPr>
              <w:pStyle w:val="Geenafstand"/>
              <w:rPr>
                <w:sz w:val="18"/>
              </w:rPr>
            </w:pPr>
            <w:r>
              <w:rPr>
                <w:sz w:val="18"/>
              </w:rPr>
              <w:t>Persdruk Start (</w:t>
            </w:r>
            <w:r w:rsidR="000E4793">
              <w:rPr>
                <w:sz w:val="18"/>
              </w:rPr>
              <w:t>na het verder op druk brengen)</w:t>
            </w:r>
          </w:p>
        </w:tc>
        <w:tc>
          <w:tcPr>
            <w:tcW w:w="3021" w:type="dxa"/>
          </w:tcPr>
          <w:p w14:paraId="32BBA6EF" w14:textId="77777777" w:rsidR="009815A8" w:rsidRDefault="00DA2411" w:rsidP="00171E8C">
            <w:pPr>
              <w:pStyle w:val="Geenafstand"/>
              <w:rPr>
                <w:sz w:val="18"/>
              </w:rPr>
            </w:pPr>
            <w:sdt>
              <w:sdtPr>
                <w:rPr>
                  <w:sz w:val="18"/>
                </w:rPr>
                <w:id w:val="2062437550"/>
                <w:placeholder>
                  <w:docPart w:val="BE22CC6E5CF8427CBC22836597AD1559"/>
                </w:placeholder>
                <w:text/>
              </w:sdtPr>
              <w:sdtEndPr/>
              <w:sdtContent>
                <w:r w:rsidR="00D12C1B">
                  <w:rPr>
                    <w:sz w:val="18"/>
                  </w:rPr>
                  <w:t>8.0</w:t>
                </w:r>
              </w:sdtContent>
            </w:sdt>
            <w:r w:rsidR="00912C31">
              <w:rPr>
                <w:sz w:val="18"/>
              </w:rPr>
              <w:t xml:space="preserve">  b</w:t>
            </w:r>
            <w:r w:rsidR="009815A8">
              <w:rPr>
                <w:sz w:val="18"/>
              </w:rPr>
              <w:t>ar</w:t>
            </w:r>
          </w:p>
        </w:tc>
        <w:sdt>
          <w:sdtPr>
            <w:rPr>
              <w:sz w:val="18"/>
            </w:rPr>
            <w:id w:val="974178616"/>
            <w:placeholder>
              <w:docPart w:val="E18BAF2FB8D94E72BCD16220FCFCB2EC"/>
            </w:placeholder>
            <w:text/>
          </w:sdtPr>
          <w:sdtEndPr/>
          <w:sdtContent>
            <w:tc>
              <w:tcPr>
                <w:tcW w:w="3021" w:type="dxa"/>
              </w:tcPr>
              <w:p w14:paraId="63FFF4EA" w14:textId="77777777" w:rsidR="009815A8" w:rsidRDefault="00A01032" w:rsidP="00171E8C">
                <w:pPr>
                  <w:pStyle w:val="Geenafstand"/>
                  <w:rPr>
                    <w:sz w:val="18"/>
                  </w:rPr>
                </w:pPr>
                <w:r>
                  <w:rPr>
                    <w:sz w:val="18"/>
                  </w:rPr>
                  <w:t>-</w:t>
                </w:r>
              </w:p>
            </w:tc>
          </w:sdtContent>
        </w:sdt>
      </w:tr>
      <w:tr w:rsidR="009815A8" w14:paraId="63CB5AF4" w14:textId="77777777" w:rsidTr="00171E8C">
        <w:tc>
          <w:tcPr>
            <w:tcW w:w="3020" w:type="dxa"/>
          </w:tcPr>
          <w:p w14:paraId="23799DD2" w14:textId="77777777" w:rsidR="009815A8" w:rsidRDefault="00CB10F4" w:rsidP="00171E8C">
            <w:pPr>
              <w:pStyle w:val="Geenafstand"/>
              <w:rPr>
                <w:sz w:val="18"/>
              </w:rPr>
            </w:pPr>
            <w:r>
              <w:rPr>
                <w:sz w:val="18"/>
              </w:rPr>
              <w:t xml:space="preserve">Persdruk na </w:t>
            </w:r>
            <w:sdt>
              <w:sdtPr>
                <w:rPr>
                  <w:sz w:val="18"/>
                </w:rPr>
                <w:id w:val="1109318094"/>
                <w:placeholder>
                  <w:docPart w:val="2257D9358BDC46B28F733BB9A8AB6185"/>
                </w:placeholder>
                <w:text/>
              </w:sdtPr>
              <w:sdtEndPr/>
              <w:sdtContent>
                <w:r w:rsidR="00A01032">
                  <w:rPr>
                    <w:sz w:val="18"/>
                  </w:rPr>
                  <w:t>15</w:t>
                </w:r>
              </w:sdtContent>
            </w:sdt>
            <w:r w:rsidR="000E4793">
              <w:rPr>
                <w:sz w:val="18"/>
              </w:rPr>
              <w:t xml:space="preserve"> min. </w:t>
            </w:r>
          </w:p>
        </w:tc>
        <w:tc>
          <w:tcPr>
            <w:tcW w:w="3021" w:type="dxa"/>
          </w:tcPr>
          <w:p w14:paraId="0BA83CDC" w14:textId="77777777" w:rsidR="009815A8" w:rsidRDefault="00DA2411" w:rsidP="00171E8C">
            <w:pPr>
              <w:pStyle w:val="Geenafstand"/>
              <w:rPr>
                <w:sz w:val="18"/>
              </w:rPr>
            </w:pPr>
            <w:sdt>
              <w:sdtPr>
                <w:rPr>
                  <w:sz w:val="18"/>
                </w:rPr>
                <w:id w:val="206371647"/>
                <w:placeholder>
                  <w:docPart w:val="1609FE454B9F473FB03B63F935B062F6"/>
                </w:placeholder>
                <w:text/>
              </w:sdtPr>
              <w:sdtEndPr/>
              <w:sdtContent>
                <w:r w:rsidR="00D12C1B">
                  <w:rPr>
                    <w:sz w:val="18"/>
                  </w:rPr>
                  <w:t>7.9</w:t>
                </w:r>
              </w:sdtContent>
            </w:sdt>
            <w:r w:rsidR="00912C31">
              <w:rPr>
                <w:sz w:val="18"/>
              </w:rPr>
              <w:t xml:space="preserve">  </w:t>
            </w:r>
            <w:r w:rsidR="009815A8">
              <w:rPr>
                <w:sz w:val="18"/>
              </w:rPr>
              <w:t>bar</w:t>
            </w:r>
          </w:p>
        </w:tc>
        <w:sdt>
          <w:sdtPr>
            <w:rPr>
              <w:sz w:val="18"/>
            </w:rPr>
            <w:id w:val="1535462678"/>
            <w:placeholder>
              <w:docPart w:val="42FACE472BF24522A59A76D76C4C7DBB"/>
            </w:placeholder>
            <w:text/>
          </w:sdtPr>
          <w:sdtEndPr/>
          <w:sdtContent>
            <w:tc>
              <w:tcPr>
                <w:tcW w:w="3021" w:type="dxa"/>
              </w:tcPr>
              <w:p w14:paraId="503386E8" w14:textId="77777777" w:rsidR="009815A8" w:rsidRDefault="00912C31" w:rsidP="00171E8C">
                <w:pPr>
                  <w:pStyle w:val="Geenafstand"/>
                  <w:rPr>
                    <w:sz w:val="18"/>
                  </w:rPr>
                </w:pPr>
                <w:r>
                  <w:rPr>
                    <w:sz w:val="18"/>
                  </w:rPr>
                  <w:t>-</w:t>
                </w:r>
              </w:p>
            </w:tc>
          </w:sdtContent>
        </w:sdt>
      </w:tr>
      <w:tr w:rsidR="000E4793" w14:paraId="00B48039" w14:textId="77777777" w:rsidTr="00171E8C">
        <w:tc>
          <w:tcPr>
            <w:tcW w:w="3020" w:type="dxa"/>
          </w:tcPr>
          <w:p w14:paraId="0B6D3955" w14:textId="77777777" w:rsidR="000E4793" w:rsidRDefault="00CB10F4" w:rsidP="00171E8C">
            <w:pPr>
              <w:pStyle w:val="Geenafstand"/>
              <w:rPr>
                <w:sz w:val="18"/>
              </w:rPr>
            </w:pPr>
            <w:r>
              <w:rPr>
                <w:sz w:val="18"/>
              </w:rPr>
              <w:t xml:space="preserve">Persdruk na </w:t>
            </w:r>
            <w:sdt>
              <w:sdtPr>
                <w:rPr>
                  <w:sz w:val="18"/>
                </w:rPr>
                <w:id w:val="-515771856"/>
                <w:placeholder>
                  <w:docPart w:val="0F1A726A318B4DA497E69A184C213184"/>
                </w:placeholder>
                <w:text/>
              </w:sdtPr>
              <w:sdtEndPr/>
              <w:sdtContent>
                <w:r w:rsidR="000C0A9F">
                  <w:rPr>
                    <w:sz w:val="18"/>
                  </w:rPr>
                  <w:t>–</w:t>
                </w:r>
              </w:sdtContent>
            </w:sdt>
            <w:r w:rsidR="000E4793">
              <w:rPr>
                <w:sz w:val="18"/>
              </w:rPr>
              <w:t xml:space="preserve"> min</w:t>
            </w:r>
            <w:r w:rsidR="000C0A9F">
              <w:rPr>
                <w:sz w:val="18"/>
              </w:rPr>
              <w:t>.</w:t>
            </w:r>
            <w:r w:rsidR="000E4793">
              <w:rPr>
                <w:sz w:val="18"/>
              </w:rPr>
              <w:t xml:space="preserve"> (P2)</w:t>
            </w:r>
          </w:p>
        </w:tc>
        <w:tc>
          <w:tcPr>
            <w:tcW w:w="3021" w:type="dxa"/>
          </w:tcPr>
          <w:p w14:paraId="783D1A90" w14:textId="77777777" w:rsidR="000E4793" w:rsidRDefault="00DA2411" w:rsidP="00171E8C">
            <w:pPr>
              <w:pStyle w:val="Geenafstand"/>
              <w:rPr>
                <w:sz w:val="18"/>
              </w:rPr>
            </w:pPr>
            <w:sdt>
              <w:sdtPr>
                <w:rPr>
                  <w:sz w:val="18"/>
                </w:rPr>
                <w:id w:val="-1373151164"/>
                <w:placeholder>
                  <w:docPart w:val="EDB92B8479074381AF9827D846180FE7"/>
                </w:placeholder>
                <w:text/>
              </w:sdtPr>
              <w:sdtEndPr/>
              <w:sdtContent>
                <w:r w:rsidR="000E4793">
                  <w:rPr>
                    <w:sz w:val="18"/>
                  </w:rPr>
                  <w:t>-</w:t>
                </w:r>
              </w:sdtContent>
            </w:sdt>
            <w:r w:rsidR="000E4793">
              <w:rPr>
                <w:sz w:val="18"/>
              </w:rPr>
              <w:t xml:space="preserve">  bar</w:t>
            </w:r>
          </w:p>
        </w:tc>
        <w:tc>
          <w:tcPr>
            <w:tcW w:w="3021" w:type="dxa"/>
          </w:tcPr>
          <w:p w14:paraId="5B30F85A" w14:textId="77777777" w:rsidR="000E4793" w:rsidRDefault="00DA2411" w:rsidP="00171E8C">
            <w:pPr>
              <w:pStyle w:val="Geenafstand"/>
              <w:rPr>
                <w:sz w:val="18"/>
              </w:rPr>
            </w:pPr>
            <w:sdt>
              <w:sdtPr>
                <w:rPr>
                  <w:sz w:val="18"/>
                </w:rPr>
                <w:id w:val="822851167"/>
                <w:placeholder>
                  <w:docPart w:val="7FBDBC5AEA9440709F4D5EECB52E0B94"/>
                </w:placeholder>
                <w:text/>
              </w:sdtPr>
              <w:sdtEndPr/>
              <w:sdtContent>
                <w:r w:rsidR="000E4793">
                  <w:rPr>
                    <w:sz w:val="18"/>
                  </w:rPr>
                  <w:t>-</w:t>
                </w:r>
              </w:sdtContent>
            </w:sdt>
            <w:r w:rsidR="000E4793">
              <w:rPr>
                <w:sz w:val="18"/>
              </w:rPr>
              <w:t xml:space="preserve"> </w:t>
            </w:r>
          </w:p>
        </w:tc>
      </w:tr>
      <w:tr w:rsidR="009815A8" w14:paraId="4D2DA20A" w14:textId="77777777" w:rsidTr="00171E8C">
        <w:tc>
          <w:tcPr>
            <w:tcW w:w="3020" w:type="dxa"/>
          </w:tcPr>
          <w:p w14:paraId="27A7B0EC" w14:textId="77777777" w:rsidR="009815A8" w:rsidRDefault="009815A8" w:rsidP="00171E8C">
            <w:pPr>
              <w:pStyle w:val="Geenafstand"/>
              <w:rPr>
                <w:sz w:val="18"/>
              </w:rPr>
            </w:pPr>
            <w:r>
              <w:rPr>
                <w:sz w:val="18"/>
              </w:rPr>
              <w:t>Conclusie drukbestendigheid</w:t>
            </w:r>
          </w:p>
        </w:tc>
        <w:tc>
          <w:tcPr>
            <w:tcW w:w="3021" w:type="dxa"/>
          </w:tcPr>
          <w:p w14:paraId="673B19A3" w14:textId="77777777" w:rsidR="00912C31" w:rsidRDefault="00DA2411" w:rsidP="00912C31">
            <w:pPr>
              <w:pStyle w:val="Geenafstand"/>
              <w:rPr>
                <w:sz w:val="18"/>
              </w:rPr>
            </w:pPr>
            <w:sdt>
              <w:sdtPr>
                <w:rPr>
                  <w:sz w:val="18"/>
                </w:rPr>
                <w:id w:val="-1694914329"/>
                <w14:checkbox>
                  <w14:checked w14:val="1"/>
                  <w14:checkedState w14:val="2612" w14:font="MS Gothic"/>
                  <w14:uncheckedState w14:val="2610" w14:font="MS Gothic"/>
                </w14:checkbox>
              </w:sdtPr>
              <w:sdtEndPr/>
              <w:sdtContent>
                <w:r w:rsidR="00B73985">
                  <w:rPr>
                    <w:rFonts w:ascii="MS Gothic" w:eastAsia="MS Gothic" w:hAnsi="MS Gothic" w:hint="eastAsia"/>
                    <w:sz w:val="18"/>
                  </w:rPr>
                  <w:t>☒</w:t>
                </w:r>
              </w:sdtContent>
            </w:sdt>
            <w:r w:rsidR="00912C31">
              <w:rPr>
                <w:sz w:val="18"/>
              </w:rPr>
              <w:t xml:space="preserve"> Akkoord</w:t>
            </w:r>
          </w:p>
          <w:p w14:paraId="615367A1" w14:textId="77777777" w:rsidR="009815A8" w:rsidRDefault="00DA2411" w:rsidP="00912C31">
            <w:pPr>
              <w:pStyle w:val="Geenafstand"/>
              <w:rPr>
                <w:sz w:val="18"/>
              </w:rPr>
            </w:pPr>
            <w:sdt>
              <w:sdtPr>
                <w:rPr>
                  <w:sz w:val="18"/>
                </w:rPr>
                <w:id w:val="-174275552"/>
                <w14:checkbox>
                  <w14:checked w14:val="0"/>
                  <w14:checkedState w14:val="2612" w14:font="MS Gothic"/>
                  <w14:uncheckedState w14:val="2610" w14:font="MS Gothic"/>
                </w14:checkbox>
              </w:sdtPr>
              <w:sdtEndPr/>
              <w:sdtContent>
                <w:r w:rsidR="00912C31">
                  <w:rPr>
                    <w:rFonts w:ascii="MS Gothic" w:eastAsia="MS Gothic" w:hAnsi="MS Gothic" w:hint="eastAsia"/>
                    <w:sz w:val="18"/>
                  </w:rPr>
                  <w:t>☐</w:t>
                </w:r>
              </w:sdtContent>
            </w:sdt>
            <w:r w:rsidR="00912C31">
              <w:rPr>
                <w:sz w:val="18"/>
              </w:rPr>
              <w:t xml:space="preserve"> Niet akkoord</w:t>
            </w:r>
          </w:p>
        </w:tc>
        <w:sdt>
          <w:sdtPr>
            <w:rPr>
              <w:sz w:val="18"/>
            </w:rPr>
            <w:id w:val="1293099188"/>
            <w:placeholder>
              <w:docPart w:val="B25ED5821B9947C29C2CA13FD073D75B"/>
            </w:placeholder>
            <w:text/>
          </w:sdtPr>
          <w:sdtEndPr/>
          <w:sdtContent>
            <w:tc>
              <w:tcPr>
                <w:tcW w:w="3021" w:type="dxa"/>
              </w:tcPr>
              <w:p w14:paraId="57BB72BD" w14:textId="77777777" w:rsidR="009815A8" w:rsidRDefault="00912C31" w:rsidP="00171E8C">
                <w:pPr>
                  <w:pStyle w:val="Geenafstand"/>
                  <w:rPr>
                    <w:sz w:val="18"/>
                  </w:rPr>
                </w:pPr>
                <w:r>
                  <w:rPr>
                    <w:sz w:val="18"/>
                  </w:rPr>
                  <w:t>-</w:t>
                </w:r>
              </w:p>
            </w:tc>
          </w:sdtContent>
        </w:sdt>
      </w:tr>
    </w:tbl>
    <w:p w14:paraId="6AAE2A41" w14:textId="77777777" w:rsidR="009815A8" w:rsidRDefault="009815A8" w:rsidP="00BD62B4">
      <w:pPr>
        <w:pStyle w:val="Geenafstand"/>
        <w:rPr>
          <w:sz w:val="18"/>
        </w:rPr>
      </w:pPr>
    </w:p>
    <w:tbl>
      <w:tblPr>
        <w:tblStyle w:val="Tabelraster"/>
        <w:tblW w:w="0" w:type="auto"/>
        <w:tblLook w:val="04A0" w:firstRow="1" w:lastRow="0" w:firstColumn="1" w:lastColumn="0" w:noHBand="0" w:noVBand="1"/>
      </w:tblPr>
      <w:tblGrid>
        <w:gridCol w:w="9062"/>
      </w:tblGrid>
      <w:tr w:rsidR="009815A8" w14:paraId="7D0D6B53" w14:textId="77777777" w:rsidTr="00912C31">
        <w:tc>
          <w:tcPr>
            <w:tcW w:w="9062" w:type="dxa"/>
            <w:shd w:val="clear" w:color="auto" w:fill="5B9BD5" w:themeFill="accent5"/>
          </w:tcPr>
          <w:p w14:paraId="3697EA89" w14:textId="77777777" w:rsidR="009815A8" w:rsidRDefault="009815A8" w:rsidP="00BD62B4">
            <w:pPr>
              <w:pStyle w:val="Geenafstand"/>
              <w:rPr>
                <w:sz w:val="18"/>
              </w:rPr>
            </w:pPr>
            <w:r>
              <w:rPr>
                <w:sz w:val="18"/>
              </w:rPr>
              <w:t>Conclusie afpers</w:t>
            </w:r>
            <w:r w:rsidR="00912C31">
              <w:rPr>
                <w:sz w:val="18"/>
              </w:rPr>
              <w:t>ing</w:t>
            </w:r>
          </w:p>
        </w:tc>
      </w:tr>
      <w:tr w:rsidR="009815A8" w14:paraId="7A8D3266" w14:textId="77777777" w:rsidTr="009815A8">
        <w:tc>
          <w:tcPr>
            <w:tcW w:w="9062" w:type="dxa"/>
          </w:tcPr>
          <w:p w14:paraId="06DB3C07" w14:textId="77777777" w:rsidR="009815A8" w:rsidRDefault="00DA2411" w:rsidP="00BD62B4">
            <w:pPr>
              <w:pStyle w:val="Geenafstand"/>
              <w:rPr>
                <w:sz w:val="18"/>
              </w:rPr>
            </w:pPr>
            <w:sdt>
              <w:sdtPr>
                <w:rPr>
                  <w:sz w:val="18"/>
                </w:rPr>
                <w:id w:val="1060825871"/>
                <w14:checkbox>
                  <w14:checked w14:val="1"/>
                  <w14:checkedState w14:val="2612" w14:font="MS Gothic"/>
                  <w14:uncheckedState w14:val="2610" w14:font="MS Gothic"/>
                </w14:checkbox>
              </w:sdtPr>
              <w:sdtEndPr/>
              <w:sdtContent>
                <w:r w:rsidR="00B73985">
                  <w:rPr>
                    <w:rFonts w:ascii="MS Gothic" w:eastAsia="MS Gothic" w:hAnsi="MS Gothic" w:hint="eastAsia"/>
                    <w:sz w:val="18"/>
                  </w:rPr>
                  <w:t>☒</w:t>
                </w:r>
              </w:sdtContent>
            </w:sdt>
            <w:r w:rsidR="00912C31">
              <w:rPr>
                <w:sz w:val="18"/>
              </w:rPr>
              <w:t xml:space="preserve"> </w:t>
            </w:r>
            <w:r w:rsidR="009815A8">
              <w:rPr>
                <w:sz w:val="18"/>
              </w:rPr>
              <w:t>De leidingen en verbindingen zijn lekdicht en voldoende drukbestendig</w:t>
            </w:r>
          </w:p>
          <w:p w14:paraId="239A892C" w14:textId="77777777" w:rsidR="009815A8" w:rsidRDefault="00DA2411" w:rsidP="00BD62B4">
            <w:pPr>
              <w:pStyle w:val="Geenafstand"/>
              <w:rPr>
                <w:sz w:val="18"/>
              </w:rPr>
            </w:pPr>
            <w:sdt>
              <w:sdtPr>
                <w:rPr>
                  <w:sz w:val="18"/>
                </w:rPr>
                <w:id w:val="26616447"/>
                <w14:checkbox>
                  <w14:checked w14:val="0"/>
                  <w14:checkedState w14:val="2612" w14:font="MS Gothic"/>
                  <w14:uncheckedState w14:val="2610" w14:font="MS Gothic"/>
                </w14:checkbox>
              </w:sdtPr>
              <w:sdtEndPr/>
              <w:sdtContent>
                <w:r w:rsidR="00912C31">
                  <w:rPr>
                    <w:rFonts w:ascii="MS Gothic" w:eastAsia="MS Gothic" w:hAnsi="MS Gothic" w:hint="eastAsia"/>
                    <w:sz w:val="18"/>
                  </w:rPr>
                  <w:t>☐</w:t>
                </w:r>
              </w:sdtContent>
            </w:sdt>
            <w:r w:rsidR="00912C31">
              <w:rPr>
                <w:sz w:val="18"/>
              </w:rPr>
              <w:t xml:space="preserve"> </w:t>
            </w:r>
            <w:r w:rsidR="009815A8">
              <w:rPr>
                <w:sz w:val="18"/>
              </w:rPr>
              <w:t>De leidingen en verbindingen zijn niet lekdicht en onvoldoende drukbestendig</w:t>
            </w:r>
          </w:p>
        </w:tc>
      </w:tr>
    </w:tbl>
    <w:p w14:paraId="15D375F5" w14:textId="77777777" w:rsidR="009815A8" w:rsidRPr="00BD62B4" w:rsidRDefault="009815A8" w:rsidP="00BD62B4">
      <w:pPr>
        <w:pStyle w:val="Geenafstand"/>
        <w:rPr>
          <w:sz w:val="18"/>
        </w:rPr>
      </w:pPr>
    </w:p>
    <w:tbl>
      <w:tblPr>
        <w:tblStyle w:val="Tabelraster"/>
        <w:tblW w:w="0" w:type="auto"/>
        <w:tblLook w:val="04A0" w:firstRow="1" w:lastRow="0" w:firstColumn="1" w:lastColumn="0" w:noHBand="0" w:noVBand="1"/>
      </w:tblPr>
      <w:tblGrid>
        <w:gridCol w:w="2830"/>
        <w:gridCol w:w="284"/>
        <w:gridCol w:w="5948"/>
      </w:tblGrid>
      <w:tr w:rsidR="008555F6" w:rsidRPr="00E223E9" w14:paraId="5F1989A1" w14:textId="77777777" w:rsidTr="00171E8C">
        <w:tc>
          <w:tcPr>
            <w:tcW w:w="9062" w:type="dxa"/>
            <w:gridSpan w:val="3"/>
            <w:shd w:val="clear" w:color="auto" w:fill="5B9BD5" w:themeFill="accent5"/>
          </w:tcPr>
          <w:p w14:paraId="6C60F811" w14:textId="77777777" w:rsidR="008555F6" w:rsidRPr="00E223E9" w:rsidRDefault="008555F6" w:rsidP="00171E8C">
            <w:pPr>
              <w:pStyle w:val="Geenafstand"/>
              <w:rPr>
                <w:b/>
                <w:sz w:val="18"/>
              </w:rPr>
            </w:pPr>
            <w:r w:rsidRPr="00E223E9">
              <w:rPr>
                <w:b/>
                <w:sz w:val="18"/>
              </w:rPr>
              <w:t>Toegepaste meetmiddel(en)</w:t>
            </w:r>
          </w:p>
        </w:tc>
      </w:tr>
      <w:tr w:rsidR="008555F6" w:rsidRPr="00E223E9" w14:paraId="3258924E" w14:textId="77777777" w:rsidTr="00171E8C">
        <w:tc>
          <w:tcPr>
            <w:tcW w:w="2830" w:type="dxa"/>
            <w:tcBorders>
              <w:right w:val="nil"/>
            </w:tcBorders>
          </w:tcPr>
          <w:p w14:paraId="71C1BD3A" w14:textId="77777777" w:rsidR="008555F6" w:rsidRPr="00E223E9" w:rsidRDefault="008555F6" w:rsidP="00171E8C">
            <w:pPr>
              <w:pStyle w:val="Geenafstand"/>
              <w:rPr>
                <w:sz w:val="18"/>
              </w:rPr>
            </w:pPr>
            <w:r w:rsidRPr="00E223E9">
              <w:rPr>
                <w:sz w:val="18"/>
              </w:rPr>
              <w:t>Naam</w:t>
            </w:r>
          </w:p>
        </w:tc>
        <w:tc>
          <w:tcPr>
            <w:tcW w:w="284" w:type="dxa"/>
            <w:tcBorders>
              <w:left w:val="nil"/>
              <w:right w:val="nil"/>
            </w:tcBorders>
          </w:tcPr>
          <w:p w14:paraId="30854ECF" w14:textId="77777777" w:rsidR="008555F6" w:rsidRPr="00E223E9" w:rsidRDefault="008555F6" w:rsidP="00171E8C">
            <w:pPr>
              <w:pStyle w:val="Geenafstand"/>
              <w:rPr>
                <w:sz w:val="18"/>
              </w:rPr>
            </w:pPr>
            <w:r w:rsidRPr="00E223E9">
              <w:rPr>
                <w:sz w:val="18"/>
              </w:rPr>
              <w:t>:</w:t>
            </w:r>
          </w:p>
        </w:tc>
        <w:sdt>
          <w:sdtPr>
            <w:rPr>
              <w:sz w:val="18"/>
            </w:rPr>
            <w:id w:val="1738659141"/>
            <w:placeholder>
              <w:docPart w:val="92308E8C329B411AABFB152B386D7AD1"/>
            </w:placeholder>
            <w:text/>
          </w:sdtPr>
          <w:sdtEndPr/>
          <w:sdtContent>
            <w:tc>
              <w:tcPr>
                <w:tcW w:w="5948" w:type="dxa"/>
                <w:tcBorders>
                  <w:left w:val="nil"/>
                </w:tcBorders>
              </w:tcPr>
              <w:p w14:paraId="052D350B" w14:textId="77777777" w:rsidR="008555F6" w:rsidRPr="00E223E9" w:rsidRDefault="008555F6" w:rsidP="00171E8C">
                <w:pPr>
                  <w:pStyle w:val="Geenafstand"/>
                  <w:rPr>
                    <w:sz w:val="18"/>
                  </w:rPr>
                </w:pPr>
                <w:r>
                  <w:rPr>
                    <w:sz w:val="18"/>
                  </w:rPr>
                  <w:t>-</w:t>
                </w:r>
                <w:r w:rsidR="00B73985">
                  <w:rPr>
                    <w:sz w:val="18"/>
                  </w:rPr>
                  <w:t>Blueline</w:t>
                </w:r>
              </w:p>
            </w:tc>
          </w:sdtContent>
        </w:sdt>
      </w:tr>
      <w:tr w:rsidR="008555F6" w:rsidRPr="00E223E9" w14:paraId="71F56756" w14:textId="77777777" w:rsidTr="00171E8C">
        <w:tc>
          <w:tcPr>
            <w:tcW w:w="2830" w:type="dxa"/>
            <w:tcBorders>
              <w:right w:val="nil"/>
            </w:tcBorders>
          </w:tcPr>
          <w:p w14:paraId="0AF193BB" w14:textId="77777777" w:rsidR="008555F6" w:rsidRPr="00E223E9" w:rsidRDefault="008555F6" w:rsidP="00171E8C">
            <w:pPr>
              <w:pStyle w:val="Geenafstand"/>
              <w:rPr>
                <w:sz w:val="18"/>
              </w:rPr>
            </w:pPr>
            <w:r w:rsidRPr="00E223E9">
              <w:rPr>
                <w:sz w:val="18"/>
              </w:rPr>
              <w:t>Type</w:t>
            </w:r>
          </w:p>
        </w:tc>
        <w:tc>
          <w:tcPr>
            <w:tcW w:w="284" w:type="dxa"/>
            <w:tcBorders>
              <w:left w:val="nil"/>
              <w:right w:val="nil"/>
            </w:tcBorders>
          </w:tcPr>
          <w:p w14:paraId="70BD14CB" w14:textId="77777777" w:rsidR="008555F6" w:rsidRPr="00E223E9" w:rsidRDefault="008555F6" w:rsidP="00171E8C">
            <w:pPr>
              <w:pStyle w:val="Geenafstand"/>
              <w:rPr>
                <w:sz w:val="18"/>
              </w:rPr>
            </w:pPr>
            <w:r w:rsidRPr="00E223E9">
              <w:rPr>
                <w:sz w:val="18"/>
              </w:rPr>
              <w:t>:</w:t>
            </w:r>
          </w:p>
        </w:tc>
        <w:sdt>
          <w:sdtPr>
            <w:rPr>
              <w:sz w:val="18"/>
            </w:rPr>
            <w:id w:val="-1838304613"/>
            <w:placeholder>
              <w:docPart w:val="51D2A5700A8B45629F97A0FFF36A5CBA"/>
            </w:placeholder>
            <w:text/>
          </w:sdtPr>
          <w:sdtEndPr/>
          <w:sdtContent>
            <w:tc>
              <w:tcPr>
                <w:tcW w:w="5948" w:type="dxa"/>
                <w:tcBorders>
                  <w:left w:val="nil"/>
                </w:tcBorders>
              </w:tcPr>
              <w:p w14:paraId="20D3A1DD" w14:textId="77777777" w:rsidR="008555F6" w:rsidRPr="00E223E9" w:rsidRDefault="00B73985" w:rsidP="00171E8C">
                <w:pPr>
                  <w:pStyle w:val="Geenafstand"/>
                  <w:rPr>
                    <w:sz w:val="18"/>
                  </w:rPr>
                </w:pPr>
                <w:r>
                  <w:rPr>
                    <w:sz w:val="18"/>
                  </w:rPr>
                  <w:t>54650ST</w:t>
                </w:r>
              </w:p>
            </w:tc>
          </w:sdtContent>
        </w:sdt>
      </w:tr>
      <w:tr w:rsidR="008555F6" w:rsidRPr="00E223E9" w14:paraId="38CDB595" w14:textId="77777777" w:rsidTr="00171E8C">
        <w:tc>
          <w:tcPr>
            <w:tcW w:w="2830" w:type="dxa"/>
            <w:tcBorders>
              <w:right w:val="nil"/>
            </w:tcBorders>
          </w:tcPr>
          <w:p w14:paraId="6E8A3617" w14:textId="77777777" w:rsidR="008555F6" w:rsidRPr="00E223E9" w:rsidRDefault="008555F6" w:rsidP="00171E8C">
            <w:pPr>
              <w:pStyle w:val="Geenafstand"/>
              <w:rPr>
                <w:sz w:val="18"/>
              </w:rPr>
            </w:pPr>
            <w:r w:rsidRPr="00E223E9">
              <w:rPr>
                <w:sz w:val="18"/>
              </w:rPr>
              <w:t>Serienummer/HOMIJ-nr</w:t>
            </w:r>
          </w:p>
        </w:tc>
        <w:tc>
          <w:tcPr>
            <w:tcW w:w="284" w:type="dxa"/>
            <w:tcBorders>
              <w:left w:val="nil"/>
              <w:right w:val="nil"/>
            </w:tcBorders>
          </w:tcPr>
          <w:p w14:paraId="474A0744" w14:textId="77777777" w:rsidR="008555F6" w:rsidRPr="00E223E9" w:rsidRDefault="008555F6" w:rsidP="00171E8C">
            <w:pPr>
              <w:pStyle w:val="Geenafstand"/>
              <w:rPr>
                <w:sz w:val="18"/>
              </w:rPr>
            </w:pPr>
            <w:r w:rsidRPr="00E223E9">
              <w:rPr>
                <w:sz w:val="18"/>
              </w:rPr>
              <w:t>:</w:t>
            </w:r>
          </w:p>
        </w:tc>
        <w:sdt>
          <w:sdtPr>
            <w:rPr>
              <w:sz w:val="18"/>
            </w:rPr>
            <w:id w:val="-885029546"/>
            <w:placeholder>
              <w:docPart w:val="744DC96060A84D139878046DC8A0951A"/>
            </w:placeholder>
            <w:text/>
          </w:sdtPr>
          <w:sdtEndPr/>
          <w:sdtContent>
            <w:tc>
              <w:tcPr>
                <w:tcW w:w="5948" w:type="dxa"/>
                <w:tcBorders>
                  <w:left w:val="nil"/>
                </w:tcBorders>
              </w:tcPr>
              <w:p w14:paraId="7E059FBB" w14:textId="77777777" w:rsidR="008555F6" w:rsidRPr="00E223E9" w:rsidRDefault="00B73985" w:rsidP="00171E8C">
                <w:pPr>
                  <w:pStyle w:val="Geenafstand"/>
                  <w:rPr>
                    <w:sz w:val="18"/>
                  </w:rPr>
                </w:pPr>
                <w:r>
                  <w:rPr>
                    <w:sz w:val="18"/>
                  </w:rPr>
                  <w:t>036602712</w:t>
                </w:r>
              </w:p>
            </w:tc>
          </w:sdtContent>
        </w:sdt>
      </w:tr>
      <w:tr w:rsidR="008555F6" w:rsidRPr="00E223E9" w14:paraId="0EBFA65F" w14:textId="77777777" w:rsidTr="00171E8C">
        <w:tc>
          <w:tcPr>
            <w:tcW w:w="2830" w:type="dxa"/>
            <w:tcBorders>
              <w:right w:val="nil"/>
            </w:tcBorders>
          </w:tcPr>
          <w:p w14:paraId="46BBD74A" w14:textId="77777777" w:rsidR="008555F6" w:rsidRPr="00E223E9" w:rsidRDefault="008555F6" w:rsidP="00171E8C">
            <w:pPr>
              <w:pStyle w:val="Geenafstand"/>
              <w:rPr>
                <w:sz w:val="18"/>
              </w:rPr>
            </w:pPr>
            <w:r w:rsidRPr="00E223E9">
              <w:rPr>
                <w:sz w:val="18"/>
              </w:rPr>
              <w:t>Gekalibreerd tot</w:t>
            </w:r>
          </w:p>
        </w:tc>
        <w:tc>
          <w:tcPr>
            <w:tcW w:w="284" w:type="dxa"/>
            <w:tcBorders>
              <w:left w:val="nil"/>
              <w:right w:val="nil"/>
            </w:tcBorders>
          </w:tcPr>
          <w:p w14:paraId="2F3F1AA2" w14:textId="77777777" w:rsidR="008555F6" w:rsidRPr="00E223E9" w:rsidRDefault="008555F6" w:rsidP="00171E8C">
            <w:pPr>
              <w:pStyle w:val="Geenafstand"/>
              <w:rPr>
                <w:sz w:val="18"/>
              </w:rPr>
            </w:pPr>
            <w:r w:rsidRPr="00E223E9">
              <w:rPr>
                <w:sz w:val="18"/>
              </w:rPr>
              <w:t>:</w:t>
            </w:r>
          </w:p>
        </w:tc>
        <w:sdt>
          <w:sdtPr>
            <w:rPr>
              <w:sz w:val="18"/>
            </w:rPr>
            <w:id w:val="1542782969"/>
            <w:placeholder>
              <w:docPart w:val="B7972573517F4B0F898ECFBEB0D208E1"/>
            </w:placeholder>
            <w:text/>
          </w:sdtPr>
          <w:sdtEndPr/>
          <w:sdtContent>
            <w:tc>
              <w:tcPr>
                <w:tcW w:w="5948" w:type="dxa"/>
                <w:tcBorders>
                  <w:left w:val="nil"/>
                </w:tcBorders>
              </w:tcPr>
              <w:p w14:paraId="22ED9025" w14:textId="77777777" w:rsidR="008555F6" w:rsidRPr="00E223E9" w:rsidRDefault="00B73985" w:rsidP="00171E8C">
                <w:pPr>
                  <w:pStyle w:val="Geenafstand"/>
                  <w:rPr>
                    <w:sz w:val="18"/>
                  </w:rPr>
                </w:pPr>
                <w:r>
                  <w:rPr>
                    <w:sz w:val="18"/>
                  </w:rPr>
                  <w:t>23-07-2</w:t>
                </w:r>
                <w:r w:rsidR="001B7181">
                  <w:rPr>
                    <w:sz w:val="18"/>
                  </w:rPr>
                  <w:t>020</w:t>
                </w:r>
              </w:p>
            </w:tc>
          </w:sdtContent>
        </w:sdt>
      </w:tr>
      <w:tr w:rsidR="008555F6" w:rsidRPr="00E223E9" w14:paraId="632BBA29" w14:textId="77777777" w:rsidTr="00171E8C">
        <w:tc>
          <w:tcPr>
            <w:tcW w:w="9062" w:type="dxa"/>
            <w:gridSpan w:val="3"/>
          </w:tcPr>
          <w:p w14:paraId="695E5690" w14:textId="77777777" w:rsidR="008555F6" w:rsidRPr="00E223E9" w:rsidRDefault="008555F6" w:rsidP="00171E8C">
            <w:pPr>
              <w:pStyle w:val="Geenafstand"/>
              <w:rPr>
                <w:sz w:val="18"/>
              </w:rPr>
            </w:pPr>
          </w:p>
        </w:tc>
      </w:tr>
      <w:tr w:rsidR="008555F6" w:rsidRPr="00E223E9" w14:paraId="411CDD8A" w14:textId="77777777" w:rsidTr="00171E8C">
        <w:tc>
          <w:tcPr>
            <w:tcW w:w="2830" w:type="dxa"/>
            <w:tcBorders>
              <w:right w:val="nil"/>
            </w:tcBorders>
          </w:tcPr>
          <w:p w14:paraId="1F91ADA8" w14:textId="77777777" w:rsidR="008555F6" w:rsidRPr="00E223E9" w:rsidRDefault="008555F6" w:rsidP="00171E8C">
            <w:pPr>
              <w:pStyle w:val="Geenafstand"/>
              <w:rPr>
                <w:sz w:val="18"/>
              </w:rPr>
            </w:pPr>
            <w:r w:rsidRPr="00E223E9">
              <w:rPr>
                <w:sz w:val="18"/>
              </w:rPr>
              <w:t>Naam</w:t>
            </w:r>
          </w:p>
        </w:tc>
        <w:tc>
          <w:tcPr>
            <w:tcW w:w="284" w:type="dxa"/>
            <w:tcBorders>
              <w:left w:val="nil"/>
              <w:right w:val="nil"/>
            </w:tcBorders>
          </w:tcPr>
          <w:p w14:paraId="32BFDC0D" w14:textId="77777777" w:rsidR="008555F6" w:rsidRPr="00E223E9" w:rsidRDefault="008555F6" w:rsidP="00171E8C">
            <w:pPr>
              <w:pStyle w:val="Geenafstand"/>
              <w:rPr>
                <w:sz w:val="18"/>
              </w:rPr>
            </w:pPr>
            <w:r w:rsidRPr="00E223E9">
              <w:rPr>
                <w:sz w:val="18"/>
              </w:rPr>
              <w:t>:</w:t>
            </w:r>
          </w:p>
        </w:tc>
        <w:sdt>
          <w:sdtPr>
            <w:rPr>
              <w:sz w:val="18"/>
            </w:rPr>
            <w:id w:val="1815837345"/>
            <w:placeholder>
              <w:docPart w:val="87E1C5C706824D979A21295CEBB45927"/>
            </w:placeholder>
            <w:text/>
          </w:sdtPr>
          <w:sdtEndPr/>
          <w:sdtContent>
            <w:tc>
              <w:tcPr>
                <w:tcW w:w="5948" w:type="dxa"/>
                <w:tcBorders>
                  <w:left w:val="nil"/>
                </w:tcBorders>
              </w:tcPr>
              <w:p w14:paraId="0569A648" w14:textId="77777777" w:rsidR="008555F6" w:rsidRPr="00E223E9" w:rsidRDefault="008555F6" w:rsidP="00171E8C">
                <w:pPr>
                  <w:pStyle w:val="Geenafstand"/>
                  <w:rPr>
                    <w:sz w:val="18"/>
                  </w:rPr>
                </w:pPr>
                <w:r>
                  <w:rPr>
                    <w:sz w:val="18"/>
                  </w:rPr>
                  <w:t>-</w:t>
                </w:r>
              </w:p>
            </w:tc>
          </w:sdtContent>
        </w:sdt>
      </w:tr>
      <w:tr w:rsidR="008555F6" w:rsidRPr="00E223E9" w14:paraId="042DCD26" w14:textId="77777777" w:rsidTr="00171E8C">
        <w:tc>
          <w:tcPr>
            <w:tcW w:w="2830" w:type="dxa"/>
            <w:tcBorders>
              <w:right w:val="nil"/>
            </w:tcBorders>
          </w:tcPr>
          <w:p w14:paraId="0B6BD89E" w14:textId="77777777" w:rsidR="008555F6" w:rsidRPr="00E223E9" w:rsidRDefault="008555F6" w:rsidP="00171E8C">
            <w:pPr>
              <w:pStyle w:val="Geenafstand"/>
              <w:rPr>
                <w:sz w:val="18"/>
              </w:rPr>
            </w:pPr>
            <w:r w:rsidRPr="00E223E9">
              <w:rPr>
                <w:sz w:val="18"/>
              </w:rPr>
              <w:t>Type</w:t>
            </w:r>
          </w:p>
        </w:tc>
        <w:tc>
          <w:tcPr>
            <w:tcW w:w="284" w:type="dxa"/>
            <w:tcBorders>
              <w:left w:val="nil"/>
              <w:right w:val="nil"/>
            </w:tcBorders>
          </w:tcPr>
          <w:p w14:paraId="4361E4F0" w14:textId="77777777" w:rsidR="008555F6" w:rsidRPr="00E223E9" w:rsidRDefault="008555F6" w:rsidP="00171E8C">
            <w:pPr>
              <w:pStyle w:val="Geenafstand"/>
              <w:rPr>
                <w:sz w:val="18"/>
              </w:rPr>
            </w:pPr>
            <w:r w:rsidRPr="00E223E9">
              <w:rPr>
                <w:sz w:val="18"/>
              </w:rPr>
              <w:t>:</w:t>
            </w:r>
          </w:p>
        </w:tc>
        <w:sdt>
          <w:sdtPr>
            <w:rPr>
              <w:sz w:val="18"/>
            </w:rPr>
            <w:id w:val="-1962029064"/>
            <w:placeholder>
              <w:docPart w:val="1E94DC8C2E534834AF8A7A19440F3525"/>
            </w:placeholder>
            <w:text/>
          </w:sdtPr>
          <w:sdtEndPr/>
          <w:sdtContent>
            <w:tc>
              <w:tcPr>
                <w:tcW w:w="5948" w:type="dxa"/>
                <w:tcBorders>
                  <w:left w:val="nil"/>
                </w:tcBorders>
              </w:tcPr>
              <w:p w14:paraId="1D98A63A" w14:textId="77777777" w:rsidR="008555F6" w:rsidRPr="00E223E9" w:rsidRDefault="008555F6" w:rsidP="00171E8C">
                <w:pPr>
                  <w:pStyle w:val="Geenafstand"/>
                  <w:rPr>
                    <w:sz w:val="18"/>
                  </w:rPr>
                </w:pPr>
                <w:r>
                  <w:rPr>
                    <w:sz w:val="18"/>
                  </w:rPr>
                  <w:t>-</w:t>
                </w:r>
              </w:p>
            </w:tc>
          </w:sdtContent>
        </w:sdt>
      </w:tr>
      <w:tr w:rsidR="008555F6" w:rsidRPr="00E223E9" w14:paraId="55040EFD" w14:textId="77777777" w:rsidTr="00171E8C">
        <w:tc>
          <w:tcPr>
            <w:tcW w:w="2830" w:type="dxa"/>
            <w:tcBorders>
              <w:right w:val="nil"/>
            </w:tcBorders>
          </w:tcPr>
          <w:p w14:paraId="6C23E89E" w14:textId="77777777" w:rsidR="008555F6" w:rsidRPr="00E223E9" w:rsidRDefault="008555F6" w:rsidP="00171E8C">
            <w:pPr>
              <w:pStyle w:val="Geenafstand"/>
              <w:rPr>
                <w:sz w:val="18"/>
              </w:rPr>
            </w:pPr>
            <w:r w:rsidRPr="00E223E9">
              <w:rPr>
                <w:sz w:val="18"/>
              </w:rPr>
              <w:t>Serienummer/HOMIJ-nr</w:t>
            </w:r>
          </w:p>
        </w:tc>
        <w:tc>
          <w:tcPr>
            <w:tcW w:w="284" w:type="dxa"/>
            <w:tcBorders>
              <w:left w:val="nil"/>
              <w:right w:val="nil"/>
            </w:tcBorders>
          </w:tcPr>
          <w:p w14:paraId="389FEFFB" w14:textId="77777777" w:rsidR="008555F6" w:rsidRPr="00E223E9" w:rsidRDefault="008555F6" w:rsidP="00171E8C">
            <w:pPr>
              <w:pStyle w:val="Geenafstand"/>
              <w:rPr>
                <w:sz w:val="18"/>
              </w:rPr>
            </w:pPr>
            <w:r w:rsidRPr="00E223E9">
              <w:rPr>
                <w:sz w:val="18"/>
              </w:rPr>
              <w:t>:</w:t>
            </w:r>
          </w:p>
        </w:tc>
        <w:sdt>
          <w:sdtPr>
            <w:rPr>
              <w:sz w:val="18"/>
            </w:rPr>
            <w:id w:val="-87001530"/>
            <w:placeholder>
              <w:docPart w:val="AB0150C51A5F46AFA8215400851265E7"/>
            </w:placeholder>
            <w:text/>
          </w:sdtPr>
          <w:sdtEndPr/>
          <w:sdtContent>
            <w:tc>
              <w:tcPr>
                <w:tcW w:w="5948" w:type="dxa"/>
                <w:tcBorders>
                  <w:left w:val="nil"/>
                </w:tcBorders>
              </w:tcPr>
              <w:p w14:paraId="6AC65050" w14:textId="77777777" w:rsidR="008555F6" w:rsidRPr="00E223E9" w:rsidRDefault="008555F6" w:rsidP="00171E8C">
                <w:pPr>
                  <w:pStyle w:val="Geenafstand"/>
                  <w:rPr>
                    <w:sz w:val="18"/>
                  </w:rPr>
                </w:pPr>
                <w:r>
                  <w:rPr>
                    <w:sz w:val="18"/>
                  </w:rPr>
                  <w:t>-</w:t>
                </w:r>
              </w:p>
            </w:tc>
          </w:sdtContent>
        </w:sdt>
      </w:tr>
      <w:tr w:rsidR="008555F6" w:rsidRPr="00E223E9" w14:paraId="7385791A" w14:textId="77777777" w:rsidTr="00171E8C">
        <w:tc>
          <w:tcPr>
            <w:tcW w:w="2830" w:type="dxa"/>
            <w:tcBorders>
              <w:right w:val="nil"/>
            </w:tcBorders>
          </w:tcPr>
          <w:p w14:paraId="17BFD88E" w14:textId="77777777" w:rsidR="008555F6" w:rsidRPr="00E223E9" w:rsidRDefault="008555F6" w:rsidP="00171E8C">
            <w:pPr>
              <w:pStyle w:val="Geenafstand"/>
              <w:rPr>
                <w:sz w:val="18"/>
              </w:rPr>
            </w:pPr>
            <w:r w:rsidRPr="00E223E9">
              <w:rPr>
                <w:sz w:val="18"/>
              </w:rPr>
              <w:t>Gekalibreerd tot</w:t>
            </w:r>
          </w:p>
        </w:tc>
        <w:tc>
          <w:tcPr>
            <w:tcW w:w="284" w:type="dxa"/>
            <w:tcBorders>
              <w:left w:val="nil"/>
              <w:right w:val="nil"/>
            </w:tcBorders>
          </w:tcPr>
          <w:p w14:paraId="35E36E7E" w14:textId="77777777" w:rsidR="008555F6" w:rsidRPr="00E223E9" w:rsidRDefault="008555F6" w:rsidP="00171E8C">
            <w:pPr>
              <w:pStyle w:val="Geenafstand"/>
              <w:rPr>
                <w:sz w:val="18"/>
              </w:rPr>
            </w:pPr>
            <w:r w:rsidRPr="00E223E9">
              <w:rPr>
                <w:sz w:val="18"/>
              </w:rPr>
              <w:t>:</w:t>
            </w:r>
          </w:p>
        </w:tc>
        <w:sdt>
          <w:sdtPr>
            <w:rPr>
              <w:sz w:val="18"/>
            </w:rPr>
            <w:id w:val="1122344643"/>
            <w:placeholder>
              <w:docPart w:val="2DB1FD7DCB074C2D811EE430B1DDFB13"/>
            </w:placeholder>
            <w:text/>
          </w:sdtPr>
          <w:sdtEndPr/>
          <w:sdtContent>
            <w:tc>
              <w:tcPr>
                <w:tcW w:w="5948" w:type="dxa"/>
                <w:tcBorders>
                  <w:left w:val="nil"/>
                </w:tcBorders>
              </w:tcPr>
              <w:p w14:paraId="7112A65F" w14:textId="77777777" w:rsidR="008555F6" w:rsidRPr="00E223E9" w:rsidRDefault="008555F6" w:rsidP="00171E8C">
                <w:pPr>
                  <w:pStyle w:val="Geenafstand"/>
                  <w:rPr>
                    <w:sz w:val="18"/>
                  </w:rPr>
                </w:pPr>
                <w:r>
                  <w:rPr>
                    <w:sz w:val="18"/>
                  </w:rPr>
                  <w:t>-</w:t>
                </w:r>
              </w:p>
            </w:tc>
          </w:sdtContent>
        </w:sdt>
      </w:tr>
    </w:tbl>
    <w:p w14:paraId="6283DE8B" w14:textId="77777777" w:rsidR="00325C8A" w:rsidRPr="00BD62B4" w:rsidRDefault="00325C8A" w:rsidP="00BD62B4">
      <w:pPr>
        <w:pStyle w:val="Geenafstand"/>
        <w:rPr>
          <w:sz w:val="18"/>
        </w:rPr>
      </w:pP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462"/>
        <w:gridCol w:w="2463"/>
        <w:gridCol w:w="2463"/>
        <w:gridCol w:w="1679"/>
      </w:tblGrid>
      <w:tr w:rsidR="008555F6" w:rsidRPr="00BD62B4" w14:paraId="40C68AF8" w14:textId="77777777" w:rsidTr="00BD62B4">
        <w:trPr>
          <w:trHeight w:val="111"/>
        </w:trPr>
        <w:tc>
          <w:tcPr>
            <w:tcW w:w="2462" w:type="dxa"/>
            <w:shd w:val="clear" w:color="auto" w:fill="5B9BD5" w:themeFill="accent5"/>
          </w:tcPr>
          <w:p w14:paraId="77FD5D53" w14:textId="77777777" w:rsidR="008555F6" w:rsidRPr="00BD62B4" w:rsidRDefault="008555F6" w:rsidP="00BD62B4">
            <w:pPr>
              <w:pStyle w:val="Geenafstand"/>
              <w:rPr>
                <w:b/>
                <w:bCs/>
                <w:sz w:val="18"/>
                <w:szCs w:val="18"/>
              </w:rPr>
            </w:pPr>
            <w:r w:rsidRPr="00BD62B4">
              <w:rPr>
                <w:b/>
                <w:bCs/>
                <w:sz w:val="18"/>
                <w:szCs w:val="18"/>
              </w:rPr>
              <w:t>Voor akkoord</w:t>
            </w:r>
          </w:p>
        </w:tc>
        <w:tc>
          <w:tcPr>
            <w:tcW w:w="2463" w:type="dxa"/>
            <w:shd w:val="clear" w:color="auto" w:fill="5B9BD5" w:themeFill="accent5"/>
          </w:tcPr>
          <w:p w14:paraId="4DF22965" w14:textId="77777777" w:rsidR="008555F6" w:rsidRPr="00BD62B4" w:rsidRDefault="008555F6" w:rsidP="00BD62B4">
            <w:pPr>
              <w:pStyle w:val="Geenafstand"/>
              <w:rPr>
                <w:b/>
                <w:bCs/>
                <w:sz w:val="18"/>
                <w:szCs w:val="18"/>
              </w:rPr>
            </w:pPr>
            <w:r w:rsidRPr="00BD62B4">
              <w:rPr>
                <w:b/>
                <w:bCs/>
                <w:sz w:val="18"/>
                <w:szCs w:val="18"/>
              </w:rPr>
              <w:t>Naam</w:t>
            </w:r>
          </w:p>
        </w:tc>
        <w:tc>
          <w:tcPr>
            <w:tcW w:w="2463" w:type="dxa"/>
            <w:shd w:val="clear" w:color="auto" w:fill="5B9BD5" w:themeFill="accent5"/>
          </w:tcPr>
          <w:p w14:paraId="5E2AE56D" w14:textId="77777777" w:rsidR="008555F6" w:rsidRPr="00BD62B4" w:rsidRDefault="008555F6" w:rsidP="00BD62B4">
            <w:pPr>
              <w:pStyle w:val="Geenafstand"/>
              <w:rPr>
                <w:b/>
                <w:bCs/>
                <w:sz w:val="18"/>
                <w:szCs w:val="18"/>
              </w:rPr>
            </w:pPr>
            <w:r w:rsidRPr="00BD62B4">
              <w:rPr>
                <w:b/>
                <w:bCs/>
                <w:sz w:val="18"/>
                <w:szCs w:val="18"/>
              </w:rPr>
              <w:t>Handtekening</w:t>
            </w:r>
          </w:p>
        </w:tc>
        <w:tc>
          <w:tcPr>
            <w:tcW w:w="1679" w:type="dxa"/>
            <w:shd w:val="clear" w:color="auto" w:fill="5B9BD5" w:themeFill="accent5"/>
          </w:tcPr>
          <w:p w14:paraId="2EB0695B" w14:textId="77777777" w:rsidR="008555F6" w:rsidRPr="00BD62B4" w:rsidRDefault="008555F6" w:rsidP="00BD62B4">
            <w:pPr>
              <w:pStyle w:val="Geenafstand"/>
              <w:rPr>
                <w:b/>
                <w:bCs/>
                <w:sz w:val="18"/>
                <w:szCs w:val="18"/>
              </w:rPr>
            </w:pPr>
            <w:r w:rsidRPr="00BD62B4">
              <w:rPr>
                <w:b/>
                <w:bCs/>
                <w:sz w:val="18"/>
                <w:szCs w:val="18"/>
              </w:rPr>
              <w:t>Datum</w:t>
            </w:r>
          </w:p>
        </w:tc>
      </w:tr>
      <w:tr w:rsidR="008555F6" w:rsidRPr="00BD62B4" w14:paraId="1A3CC591" w14:textId="77777777" w:rsidTr="00171E8C">
        <w:trPr>
          <w:trHeight w:val="454"/>
        </w:trPr>
        <w:tc>
          <w:tcPr>
            <w:tcW w:w="2462" w:type="dxa"/>
          </w:tcPr>
          <w:p w14:paraId="1BCE2DCE" w14:textId="77777777" w:rsidR="008555F6" w:rsidRPr="00BD62B4" w:rsidRDefault="008555F6" w:rsidP="00171E8C">
            <w:pPr>
              <w:pStyle w:val="Geenafstand"/>
              <w:rPr>
                <w:sz w:val="18"/>
                <w:szCs w:val="18"/>
              </w:rPr>
            </w:pPr>
            <w:r w:rsidRPr="00BD62B4">
              <w:rPr>
                <w:sz w:val="18"/>
                <w:szCs w:val="18"/>
              </w:rPr>
              <w:t>Meting uitgevoerd door</w:t>
            </w:r>
          </w:p>
        </w:tc>
        <w:sdt>
          <w:sdtPr>
            <w:rPr>
              <w:sz w:val="18"/>
              <w:szCs w:val="18"/>
            </w:rPr>
            <w:id w:val="-137186654"/>
            <w:placeholder>
              <w:docPart w:val="B87BEE8528C741ECB1B899F1C1B7CDA8"/>
            </w:placeholder>
            <w:text/>
          </w:sdtPr>
          <w:sdtEndPr/>
          <w:sdtContent>
            <w:tc>
              <w:tcPr>
                <w:tcW w:w="2463" w:type="dxa"/>
              </w:tcPr>
              <w:p w14:paraId="4FBFE5EB" w14:textId="77777777" w:rsidR="008555F6" w:rsidRPr="00BD62B4" w:rsidRDefault="00B73985" w:rsidP="00171E8C">
                <w:pPr>
                  <w:pStyle w:val="Geenafstand"/>
                  <w:rPr>
                    <w:sz w:val="18"/>
                    <w:szCs w:val="18"/>
                  </w:rPr>
                </w:pPr>
                <w:r>
                  <w:rPr>
                    <w:sz w:val="18"/>
                    <w:szCs w:val="18"/>
                  </w:rPr>
                  <w:t>Pieter Klijn</w:t>
                </w:r>
              </w:p>
            </w:tc>
          </w:sdtContent>
        </w:sdt>
        <w:sdt>
          <w:sdtPr>
            <w:rPr>
              <w:sz w:val="18"/>
              <w:szCs w:val="18"/>
            </w:rPr>
            <w:id w:val="2127883352"/>
            <w:placeholder>
              <w:docPart w:val="2F73995FD84E4435BBA59BFCE9A77A0C"/>
            </w:placeholder>
            <w:text/>
          </w:sdtPr>
          <w:sdtEndPr/>
          <w:sdtContent>
            <w:tc>
              <w:tcPr>
                <w:tcW w:w="2463" w:type="dxa"/>
              </w:tcPr>
              <w:p w14:paraId="0FE4370D" w14:textId="77777777" w:rsidR="008555F6" w:rsidRPr="00BD62B4" w:rsidRDefault="005C31E9" w:rsidP="00171E8C">
                <w:pPr>
                  <w:pStyle w:val="Geenafstand"/>
                  <w:rPr>
                    <w:sz w:val="18"/>
                    <w:szCs w:val="18"/>
                  </w:rPr>
                </w:pPr>
                <w:r>
                  <w:rPr>
                    <w:sz w:val="18"/>
                    <w:szCs w:val="18"/>
                  </w:rPr>
                  <w:t>Pieter Klijn</w:t>
                </w:r>
              </w:p>
            </w:tc>
          </w:sdtContent>
        </w:sdt>
        <w:sdt>
          <w:sdtPr>
            <w:rPr>
              <w:sz w:val="18"/>
              <w:szCs w:val="18"/>
            </w:rPr>
            <w:id w:val="70477135"/>
            <w:placeholder>
              <w:docPart w:val="21E9C5B366EB4A7A8DC4ADBF0BF772A2"/>
            </w:placeholder>
            <w:text/>
          </w:sdtPr>
          <w:sdtEndPr/>
          <w:sdtContent>
            <w:tc>
              <w:tcPr>
                <w:tcW w:w="1679" w:type="dxa"/>
              </w:tcPr>
              <w:p w14:paraId="4120968F" w14:textId="58720FA9" w:rsidR="008555F6" w:rsidRPr="00BD62B4" w:rsidRDefault="005B19D3" w:rsidP="00171E8C">
                <w:pPr>
                  <w:pStyle w:val="Geenafstand"/>
                  <w:rPr>
                    <w:sz w:val="18"/>
                    <w:szCs w:val="18"/>
                  </w:rPr>
                </w:pPr>
                <w:r>
                  <w:rPr>
                    <w:sz w:val="18"/>
                    <w:szCs w:val="18"/>
                  </w:rPr>
                  <w:t>20-12-2019</w:t>
                </w:r>
              </w:p>
            </w:tc>
          </w:sdtContent>
        </w:sdt>
      </w:tr>
      <w:tr w:rsidR="008555F6" w:rsidRPr="00BD62B4" w14:paraId="28F8A04B" w14:textId="77777777" w:rsidTr="00171E8C">
        <w:trPr>
          <w:trHeight w:val="454"/>
        </w:trPr>
        <w:tc>
          <w:tcPr>
            <w:tcW w:w="2462" w:type="dxa"/>
          </w:tcPr>
          <w:p w14:paraId="28740872" w14:textId="77777777" w:rsidR="008555F6" w:rsidRPr="00BD62B4" w:rsidRDefault="008555F6" w:rsidP="00171E8C">
            <w:pPr>
              <w:pStyle w:val="Geenafstand"/>
              <w:rPr>
                <w:sz w:val="18"/>
                <w:szCs w:val="18"/>
              </w:rPr>
            </w:pPr>
            <w:r w:rsidRPr="00BD62B4">
              <w:rPr>
                <w:sz w:val="18"/>
                <w:szCs w:val="18"/>
              </w:rPr>
              <w:t>Projectleider</w:t>
            </w:r>
          </w:p>
        </w:tc>
        <w:sdt>
          <w:sdtPr>
            <w:rPr>
              <w:sz w:val="18"/>
              <w:szCs w:val="18"/>
            </w:rPr>
            <w:id w:val="-182988376"/>
            <w:placeholder>
              <w:docPart w:val="18BDFC6CA8A644B5830B80D40A9C7127"/>
            </w:placeholder>
            <w:text/>
          </w:sdtPr>
          <w:sdtEndPr/>
          <w:sdtContent>
            <w:tc>
              <w:tcPr>
                <w:tcW w:w="2463" w:type="dxa"/>
              </w:tcPr>
              <w:p w14:paraId="0674BCCF" w14:textId="77777777" w:rsidR="008555F6" w:rsidRPr="00BD62B4" w:rsidRDefault="00B73985" w:rsidP="00171E8C">
                <w:pPr>
                  <w:pStyle w:val="Geenafstand"/>
                  <w:rPr>
                    <w:sz w:val="18"/>
                    <w:szCs w:val="18"/>
                  </w:rPr>
                </w:pPr>
                <w:r>
                  <w:rPr>
                    <w:sz w:val="18"/>
                    <w:szCs w:val="18"/>
                  </w:rPr>
                  <w:t>Jeroen van Ruler</w:t>
                </w:r>
              </w:p>
            </w:tc>
          </w:sdtContent>
        </w:sdt>
        <w:sdt>
          <w:sdtPr>
            <w:rPr>
              <w:sz w:val="18"/>
              <w:szCs w:val="18"/>
            </w:rPr>
            <w:id w:val="1843190984"/>
            <w:placeholder>
              <w:docPart w:val="7F86CD1CF86845AE82F53A3EB8B614D3"/>
            </w:placeholder>
            <w:text/>
          </w:sdtPr>
          <w:sdtEndPr/>
          <w:sdtContent>
            <w:tc>
              <w:tcPr>
                <w:tcW w:w="2463" w:type="dxa"/>
              </w:tcPr>
              <w:p w14:paraId="477BF7F0" w14:textId="77777777" w:rsidR="008555F6" w:rsidRPr="00BD62B4" w:rsidRDefault="005C31E9" w:rsidP="00171E8C">
                <w:pPr>
                  <w:pStyle w:val="Geenafstand"/>
                  <w:rPr>
                    <w:sz w:val="18"/>
                    <w:szCs w:val="18"/>
                  </w:rPr>
                </w:pPr>
                <w:r>
                  <w:rPr>
                    <w:sz w:val="18"/>
                    <w:szCs w:val="18"/>
                  </w:rPr>
                  <w:t>Jeroen van Ruler</w:t>
                </w:r>
              </w:p>
            </w:tc>
          </w:sdtContent>
        </w:sdt>
        <w:sdt>
          <w:sdtPr>
            <w:rPr>
              <w:sz w:val="18"/>
              <w:szCs w:val="18"/>
            </w:rPr>
            <w:id w:val="683320702"/>
            <w:placeholder>
              <w:docPart w:val="C1E43FB7B31A44249FA20A2B264564E7"/>
            </w:placeholder>
            <w:text/>
          </w:sdtPr>
          <w:sdtEndPr/>
          <w:sdtContent>
            <w:tc>
              <w:tcPr>
                <w:tcW w:w="1679" w:type="dxa"/>
              </w:tcPr>
              <w:p w14:paraId="79E38880" w14:textId="7F9BD77D" w:rsidR="008555F6" w:rsidRPr="00BD62B4" w:rsidRDefault="005B19D3" w:rsidP="00171E8C">
                <w:pPr>
                  <w:pStyle w:val="Geenafstand"/>
                  <w:rPr>
                    <w:sz w:val="18"/>
                    <w:szCs w:val="18"/>
                  </w:rPr>
                </w:pPr>
                <w:r>
                  <w:rPr>
                    <w:sz w:val="18"/>
                    <w:szCs w:val="18"/>
                  </w:rPr>
                  <w:t>20-12-2019</w:t>
                </w:r>
              </w:p>
            </w:tc>
          </w:sdtContent>
        </w:sdt>
      </w:tr>
      <w:tr w:rsidR="008555F6" w:rsidRPr="00BD62B4" w14:paraId="34D65694" w14:textId="77777777" w:rsidTr="00171E8C">
        <w:trPr>
          <w:trHeight w:val="454"/>
        </w:trPr>
        <w:tc>
          <w:tcPr>
            <w:tcW w:w="2462" w:type="dxa"/>
          </w:tcPr>
          <w:p w14:paraId="652A3895" w14:textId="77777777" w:rsidR="008555F6" w:rsidRPr="00BD62B4" w:rsidRDefault="008555F6" w:rsidP="00171E8C">
            <w:pPr>
              <w:pStyle w:val="Geenafstand"/>
              <w:rPr>
                <w:sz w:val="18"/>
                <w:szCs w:val="18"/>
              </w:rPr>
            </w:pPr>
            <w:r w:rsidRPr="00BD62B4">
              <w:rPr>
                <w:sz w:val="18"/>
                <w:szCs w:val="18"/>
              </w:rPr>
              <w:t>Opdrachtgever</w:t>
            </w:r>
          </w:p>
          <w:p w14:paraId="1FC99614" w14:textId="77777777" w:rsidR="008555F6" w:rsidRPr="00BD62B4" w:rsidRDefault="008555F6" w:rsidP="00171E8C">
            <w:pPr>
              <w:pStyle w:val="Geenafstand"/>
              <w:rPr>
                <w:sz w:val="18"/>
                <w:szCs w:val="18"/>
              </w:rPr>
            </w:pPr>
            <w:r w:rsidRPr="00BD62B4">
              <w:rPr>
                <w:sz w:val="18"/>
                <w:szCs w:val="18"/>
              </w:rPr>
              <w:t>(indien van toepassing)</w:t>
            </w:r>
          </w:p>
        </w:tc>
        <w:sdt>
          <w:sdtPr>
            <w:rPr>
              <w:sz w:val="18"/>
              <w:szCs w:val="18"/>
            </w:rPr>
            <w:id w:val="-169101122"/>
            <w:placeholder>
              <w:docPart w:val="DC455206B50A4987B041E179B28EC5D5"/>
            </w:placeholder>
            <w:text/>
          </w:sdtPr>
          <w:sdtEndPr/>
          <w:sdtContent>
            <w:tc>
              <w:tcPr>
                <w:tcW w:w="2463" w:type="dxa"/>
              </w:tcPr>
              <w:p w14:paraId="138F50F7" w14:textId="77777777" w:rsidR="008555F6" w:rsidRPr="00BD62B4" w:rsidRDefault="00B73985" w:rsidP="00171E8C">
                <w:pPr>
                  <w:pStyle w:val="Geenafstand"/>
                  <w:rPr>
                    <w:sz w:val="18"/>
                    <w:szCs w:val="18"/>
                  </w:rPr>
                </w:pPr>
                <w:r>
                  <w:rPr>
                    <w:sz w:val="18"/>
                    <w:szCs w:val="18"/>
                  </w:rPr>
                  <w:t>NVT</w:t>
                </w:r>
              </w:p>
            </w:tc>
          </w:sdtContent>
        </w:sdt>
        <w:sdt>
          <w:sdtPr>
            <w:rPr>
              <w:sz w:val="18"/>
              <w:szCs w:val="18"/>
            </w:rPr>
            <w:id w:val="1048117623"/>
            <w:placeholder>
              <w:docPart w:val="F42821F70B084B71A2F8B11B9DA301F5"/>
            </w:placeholder>
            <w:text/>
          </w:sdtPr>
          <w:sdtEndPr/>
          <w:sdtContent>
            <w:tc>
              <w:tcPr>
                <w:tcW w:w="2463" w:type="dxa"/>
              </w:tcPr>
              <w:p w14:paraId="7C21C315" w14:textId="77777777" w:rsidR="008555F6" w:rsidRPr="00BD62B4" w:rsidRDefault="008555F6" w:rsidP="00171E8C">
                <w:pPr>
                  <w:pStyle w:val="Geenafstand"/>
                  <w:rPr>
                    <w:sz w:val="18"/>
                    <w:szCs w:val="18"/>
                  </w:rPr>
                </w:pPr>
                <w:r w:rsidRPr="00BD62B4">
                  <w:rPr>
                    <w:sz w:val="18"/>
                    <w:szCs w:val="18"/>
                  </w:rPr>
                  <w:t>-</w:t>
                </w:r>
              </w:p>
            </w:tc>
          </w:sdtContent>
        </w:sdt>
        <w:sdt>
          <w:sdtPr>
            <w:rPr>
              <w:sz w:val="18"/>
              <w:szCs w:val="18"/>
            </w:rPr>
            <w:id w:val="-7135425"/>
            <w:placeholder>
              <w:docPart w:val="1261889616A848B1B220CB8F4793230A"/>
            </w:placeholder>
            <w:text/>
          </w:sdtPr>
          <w:sdtEndPr/>
          <w:sdtContent>
            <w:tc>
              <w:tcPr>
                <w:tcW w:w="1679" w:type="dxa"/>
              </w:tcPr>
              <w:p w14:paraId="3645F50A" w14:textId="77777777" w:rsidR="008555F6" w:rsidRPr="00BD62B4" w:rsidRDefault="008555F6" w:rsidP="00171E8C">
                <w:pPr>
                  <w:pStyle w:val="Geenafstand"/>
                  <w:rPr>
                    <w:sz w:val="18"/>
                    <w:szCs w:val="18"/>
                  </w:rPr>
                </w:pPr>
                <w:r w:rsidRPr="00BD62B4">
                  <w:rPr>
                    <w:sz w:val="18"/>
                    <w:szCs w:val="18"/>
                  </w:rPr>
                  <w:t>-</w:t>
                </w:r>
              </w:p>
            </w:tc>
          </w:sdtContent>
        </w:sdt>
      </w:tr>
    </w:tbl>
    <w:p w14:paraId="1DC42C5B" w14:textId="77777777" w:rsidR="008555F6" w:rsidRDefault="008555F6">
      <w:pPr>
        <w:rPr>
          <w:sz w:val="18"/>
        </w:rPr>
      </w:pPr>
    </w:p>
    <w:p w14:paraId="09E66891" w14:textId="77777777" w:rsidR="00912C31" w:rsidRDefault="00912C31">
      <w:pPr>
        <w:rPr>
          <w:sz w:val="18"/>
        </w:rPr>
      </w:pPr>
    </w:p>
    <w:p w14:paraId="67463D6B" w14:textId="77777777" w:rsidR="009D3C1B" w:rsidRDefault="009D3C1B">
      <w:pPr>
        <w:rPr>
          <w:sz w:val="18"/>
        </w:rPr>
      </w:pPr>
    </w:p>
    <w:p w14:paraId="0CAF1B4C" w14:textId="77777777" w:rsidR="00912C31" w:rsidRDefault="00912C31">
      <w:pPr>
        <w:rPr>
          <w:sz w:val="18"/>
        </w:rPr>
      </w:pPr>
    </w:p>
    <w:p w14:paraId="34B6FBE4" w14:textId="77777777" w:rsidR="009D3C1B" w:rsidRPr="00B02F31" w:rsidRDefault="000E4793" w:rsidP="00912C31">
      <w:pPr>
        <w:pStyle w:val="Geenafstand"/>
        <w:rPr>
          <w:b/>
          <w:sz w:val="18"/>
        </w:rPr>
      </w:pPr>
      <w:r>
        <w:rPr>
          <w:b/>
          <w:sz w:val="18"/>
        </w:rPr>
        <w:t xml:space="preserve">Toepassing testmethode </w:t>
      </w:r>
      <w:r w:rsidR="000C0A9F">
        <w:rPr>
          <w:b/>
          <w:sz w:val="18"/>
        </w:rPr>
        <w:t>C</w:t>
      </w:r>
      <w:r w:rsidR="009D3C1B" w:rsidRPr="00B02F31">
        <w:rPr>
          <w:b/>
          <w:sz w:val="18"/>
        </w:rPr>
        <w:t>:</w:t>
      </w:r>
    </w:p>
    <w:p w14:paraId="6AEA2607" w14:textId="77777777" w:rsidR="009D3C1B" w:rsidRPr="009D3C1B" w:rsidRDefault="000C0A9F" w:rsidP="00912C31">
      <w:pPr>
        <w:pStyle w:val="Geenafstand"/>
        <w:rPr>
          <w:sz w:val="18"/>
        </w:rPr>
      </w:pPr>
      <w:r>
        <w:rPr>
          <w:noProof/>
          <w:sz w:val="18"/>
        </w:rPr>
        <w:drawing>
          <wp:inline distT="0" distB="0" distL="0" distR="0" wp14:anchorId="4F0CC3D9" wp14:editId="37C23872">
            <wp:extent cx="2825885" cy="228600"/>
            <wp:effectExtent l="0" t="0" r="0" b="0"/>
            <wp:docPr id="3" name="Afbeelding 3" descr="Schermop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487D7B.tmp"/>
                    <pic:cNvPicPr/>
                  </pic:nvPicPr>
                  <pic:blipFill>
                    <a:blip r:embed="rId10">
                      <a:extLst>
                        <a:ext uri="{28A0092B-C50C-407E-A947-70E740481C1C}">
                          <a14:useLocalDpi xmlns:a14="http://schemas.microsoft.com/office/drawing/2010/main" val="0"/>
                        </a:ext>
                      </a:extLst>
                    </a:blip>
                    <a:stretch>
                      <a:fillRect/>
                    </a:stretch>
                  </pic:blipFill>
                  <pic:spPr>
                    <a:xfrm>
                      <a:off x="0" y="0"/>
                      <a:ext cx="2859281" cy="231302"/>
                    </a:xfrm>
                    <a:prstGeom prst="rect">
                      <a:avLst/>
                    </a:prstGeom>
                  </pic:spPr>
                </pic:pic>
              </a:graphicData>
            </a:graphic>
          </wp:inline>
        </w:drawing>
      </w:r>
    </w:p>
    <w:p w14:paraId="33C1D055" w14:textId="77777777" w:rsidR="009D3C1B" w:rsidRDefault="009D3C1B" w:rsidP="00912C31">
      <w:pPr>
        <w:pStyle w:val="Geenafstand"/>
        <w:rPr>
          <w:b/>
          <w:sz w:val="18"/>
        </w:rPr>
      </w:pPr>
    </w:p>
    <w:p w14:paraId="2D621509" w14:textId="77777777" w:rsidR="009D3C1B" w:rsidRPr="00B02F31" w:rsidRDefault="00B02F31" w:rsidP="00912C31">
      <w:pPr>
        <w:pStyle w:val="Geenafstand"/>
        <w:rPr>
          <w:b/>
          <w:sz w:val="18"/>
        </w:rPr>
      </w:pPr>
      <w:r w:rsidRPr="00B02F31">
        <w:rPr>
          <w:b/>
          <w:sz w:val="18"/>
        </w:rPr>
        <w:t>Werkwijze:</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B02F31" w14:paraId="67D543BA" w14:textId="77777777" w:rsidTr="00BB6725">
        <w:tc>
          <w:tcPr>
            <w:tcW w:w="4531" w:type="dxa"/>
          </w:tcPr>
          <w:p w14:paraId="26CDD10A" w14:textId="77777777" w:rsidR="00B02F31" w:rsidRDefault="00B02F31" w:rsidP="00B02F31">
            <w:pPr>
              <w:pStyle w:val="Geenafstand"/>
              <w:rPr>
                <w:sz w:val="18"/>
              </w:rPr>
            </w:pPr>
            <w:r>
              <w:rPr>
                <w:sz w:val="18"/>
              </w:rPr>
              <w:t xml:space="preserve">1. </w:t>
            </w:r>
            <w:r w:rsidR="00CB10F4">
              <w:rPr>
                <w:sz w:val="18"/>
              </w:rPr>
              <w:t>Een persproef mag alleen worden uitgevoerd wanneer bekendheid is gekregen met de te persen leidingen. De inhoud en uitvoering van de installatie moeten worden gecontroleerd.</w:t>
            </w:r>
          </w:p>
          <w:p w14:paraId="40D92D25" w14:textId="77777777" w:rsidR="00B02F31" w:rsidRDefault="000C0A9F" w:rsidP="000C0A9F">
            <w:pPr>
              <w:pStyle w:val="Geenafstand"/>
              <w:numPr>
                <w:ilvl w:val="0"/>
                <w:numId w:val="2"/>
              </w:numPr>
              <w:rPr>
                <w:sz w:val="18"/>
              </w:rPr>
            </w:pPr>
            <w:r>
              <w:rPr>
                <w:sz w:val="18"/>
              </w:rPr>
              <w:t>Er mogen geen personen (uitzondering uitvoerenden) aanwezig zijn in de ruimtes met de te persen leidingwerk.</w:t>
            </w:r>
          </w:p>
          <w:p w14:paraId="66A5CD57" w14:textId="77777777" w:rsidR="000C0A9F" w:rsidRDefault="000C0A9F" w:rsidP="000C0A9F">
            <w:pPr>
              <w:pStyle w:val="Geenafstand"/>
              <w:numPr>
                <w:ilvl w:val="0"/>
                <w:numId w:val="2"/>
              </w:numPr>
              <w:rPr>
                <w:sz w:val="18"/>
              </w:rPr>
            </w:pPr>
            <w:r>
              <w:rPr>
                <w:sz w:val="18"/>
              </w:rPr>
              <w:t>Voorkom plotselinge drukstijgingen.</w:t>
            </w:r>
          </w:p>
          <w:p w14:paraId="01C367D6" w14:textId="77777777" w:rsidR="000C0A9F" w:rsidRDefault="000C0A9F" w:rsidP="000C0A9F">
            <w:pPr>
              <w:pStyle w:val="Geenafstand"/>
              <w:numPr>
                <w:ilvl w:val="0"/>
                <w:numId w:val="2"/>
              </w:numPr>
              <w:rPr>
                <w:sz w:val="18"/>
              </w:rPr>
            </w:pPr>
            <w:r>
              <w:rPr>
                <w:sz w:val="18"/>
              </w:rPr>
              <w:t>Breng op veilige plaatsen voldoende ontluchtingskranen aan.</w:t>
            </w:r>
          </w:p>
          <w:p w14:paraId="40733F6E" w14:textId="77777777" w:rsidR="000C0A9F" w:rsidRDefault="000C0A9F" w:rsidP="000C0A9F">
            <w:pPr>
              <w:pStyle w:val="Geenafstand"/>
              <w:numPr>
                <w:ilvl w:val="0"/>
                <w:numId w:val="2"/>
              </w:numPr>
              <w:rPr>
                <w:sz w:val="18"/>
              </w:rPr>
            </w:pPr>
            <w:r>
              <w:rPr>
                <w:sz w:val="18"/>
              </w:rPr>
              <w:t>Compressor dient te voorzien van een geschikte (overdrukventiel) veiligheidsklep.</w:t>
            </w:r>
          </w:p>
          <w:p w14:paraId="20552BC4" w14:textId="77777777" w:rsidR="000C0A9F" w:rsidRDefault="000C0A9F" w:rsidP="000C0A9F">
            <w:pPr>
              <w:pStyle w:val="Geenafstand"/>
              <w:numPr>
                <w:ilvl w:val="0"/>
                <w:numId w:val="2"/>
              </w:numPr>
              <w:rPr>
                <w:sz w:val="18"/>
              </w:rPr>
            </w:pPr>
            <w:r>
              <w:rPr>
                <w:sz w:val="18"/>
              </w:rPr>
              <w:t>Neem veiligheidsvoorschriften van de leverancier van inert gas in acht.</w:t>
            </w:r>
          </w:p>
          <w:p w14:paraId="7E7CCFA6" w14:textId="77777777" w:rsidR="00B02F31" w:rsidRDefault="00B02F31" w:rsidP="00B02F31">
            <w:pPr>
              <w:pStyle w:val="Geenafstand"/>
              <w:rPr>
                <w:sz w:val="18"/>
              </w:rPr>
            </w:pPr>
          </w:p>
          <w:p w14:paraId="1536FE28" w14:textId="77777777" w:rsidR="00B02F31" w:rsidRDefault="000C0A9F" w:rsidP="00B02F31">
            <w:pPr>
              <w:pStyle w:val="Geenafstand"/>
              <w:rPr>
                <w:sz w:val="18"/>
              </w:rPr>
            </w:pPr>
            <w:r>
              <w:rPr>
                <w:sz w:val="18"/>
              </w:rPr>
              <w:t>2</w:t>
            </w:r>
            <w:r w:rsidR="00BB6725">
              <w:rPr>
                <w:sz w:val="18"/>
              </w:rPr>
              <w:t>.</w:t>
            </w:r>
            <w:r w:rsidR="00B02F31">
              <w:rPr>
                <w:sz w:val="18"/>
              </w:rPr>
              <w:t xml:space="preserve"> Breng de leidingwaterinstallatie, of het leidingdeel, </w:t>
            </w:r>
            <w:r>
              <w:rPr>
                <w:sz w:val="18"/>
              </w:rPr>
              <w:t>trapsgewijs op een persdruk van</w:t>
            </w:r>
            <w:r w:rsidR="00B02F31">
              <w:rPr>
                <w:sz w:val="18"/>
              </w:rPr>
              <w:t xml:space="preserve"> 0,</w:t>
            </w:r>
            <w:r>
              <w:rPr>
                <w:sz w:val="18"/>
              </w:rPr>
              <w:t>015</w:t>
            </w:r>
            <w:r w:rsidR="00B02F31">
              <w:rPr>
                <w:sz w:val="18"/>
              </w:rPr>
              <w:t xml:space="preserve"> -/+ 0,0</w:t>
            </w:r>
            <w:r>
              <w:rPr>
                <w:sz w:val="18"/>
              </w:rPr>
              <w:t>01</w:t>
            </w:r>
            <w:r w:rsidR="00B02F31">
              <w:rPr>
                <w:sz w:val="18"/>
              </w:rPr>
              <w:t xml:space="preserve"> MpA (</w:t>
            </w:r>
            <w:r>
              <w:rPr>
                <w:sz w:val="18"/>
              </w:rPr>
              <w:t>0,15 -/+ 0,01</w:t>
            </w:r>
            <w:r w:rsidR="00B02F31">
              <w:rPr>
                <w:sz w:val="18"/>
              </w:rPr>
              <w:t xml:space="preserve"> Bar). </w:t>
            </w:r>
            <w:r>
              <w:rPr>
                <w:sz w:val="18"/>
              </w:rPr>
              <w:t>Sluit de afsluiter en wacht tot de druk stabiel is. Controleer of de drukstabilisatie of de druk bij een leidinginhoud tot 100 liter, gedurende 120 min. lang, en voor elke 100 liter meer leidinginhoud met 20 min. verlengd, gehandhaafd blijft. Een drukdaling van &lt;0,5% is toegelaten.</w:t>
            </w:r>
          </w:p>
          <w:p w14:paraId="79C0F8E7" w14:textId="77777777" w:rsidR="000C0A9F" w:rsidRDefault="000C0A9F" w:rsidP="00B02F31">
            <w:pPr>
              <w:pStyle w:val="Geenafstand"/>
              <w:rPr>
                <w:sz w:val="18"/>
              </w:rPr>
            </w:pPr>
          </w:p>
          <w:p w14:paraId="7B19B4D8" w14:textId="77777777" w:rsidR="000C0A9F" w:rsidRDefault="000C0A9F" w:rsidP="00B02F31">
            <w:pPr>
              <w:pStyle w:val="Geenafstand"/>
              <w:rPr>
                <w:sz w:val="18"/>
              </w:rPr>
            </w:pPr>
            <w:r>
              <w:rPr>
                <w:sz w:val="18"/>
              </w:rPr>
              <w:t>Bij twijfel druk aflaten en de procedure herhalen.</w:t>
            </w:r>
          </w:p>
          <w:p w14:paraId="243BB749" w14:textId="77777777" w:rsidR="000C0A9F" w:rsidRDefault="000C0A9F" w:rsidP="00B02F31">
            <w:pPr>
              <w:pStyle w:val="Geenafstand"/>
              <w:rPr>
                <w:sz w:val="18"/>
              </w:rPr>
            </w:pPr>
            <w:r>
              <w:rPr>
                <w:sz w:val="18"/>
              </w:rPr>
              <w:t xml:space="preserve">Achterhaal eventueel de lekkage en voer na herstel opnieuw de persproef uit. </w:t>
            </w:r>
          </w:p>
          <w:p w14:paraId="21F325E4" w14:textId="77777777" w:rsidR="00B02F31" w:rsidRPr="00B02F31" w:rsidRDefault="00B02F31" w:rsidP="00912C31">
            <w:pPr>
              <w:pStyle w:val="Geenafstand"/>
              <w:rPr>
                <w:sz w:val="18"/>
              </w:rPr>
            </w:pPr>
          </w:p>
        </w:tc>
        <w:tc>
          <w:tcPr>
            <w:tcW w:w="4531" w:type="dxa"/>
          </w:tcPr>
          <w:p w14:paraId="0801626A" w14:textId="77777777" w:rsidR="00BB6725" w:rsidRDefault="000C0A9F" w:rsidP="00912C31">
            <w:pPr>
              <w:pStyle w:val="Geenafstand"/>
              <w:rPr>
                <w:sz w:val="18"/>
              </w:rPr>
            </w:pPr>
            <w:r>
              <w:rPr>
                <w:sz w:val="18"/>
              </w:rPr>
              <w:t>3</w:t>
            </w:r>
            <w:r w:rsidR="00BB6725">
              <w:rPr>
                <w:sz w:val="18"/>
              </w:rPr>
              <w:t xml:space="preserve">. </w:t>
            </w:r>
            <w:r w:rsidR="006E40F3">
              <w:rPr>
                <w:sz w:val="18"/>
              </w:rPr>
              <w:t>Voer, om de drukbestendigheid te meten, trapsgewijs op tot de vereiste druk. Indien druk bereikt, sluit de afsluiter en wacht tot de druk stabiel is. Controleer na de drukstabilisatie of de druk 10 minuten lang gehandhaafd blijft; een drukdaling &lt;0,5% is toegelaten.</w:t>
            </w:r>
          </w:p>
          <w:p w14:paraId="38293408" w14:textId="77777777" w:rsidR="00BB6725" w:rsidRDefault="00BB6725" w:rsidP="00912C31">
            <w:pPr>
              <w:pStyle w:val="Geenafstand"/>
              <w:rPr>
                <w:sz w:val="18"/>
              </w:rPr>
            </w:pPr>
          </w:p>
          <w:p w14:paraId="1FBDE13D" w14:textId="77777777" w:rsidR="006E40F3" w:rsidRDefault="006E40F3" w:rsidP="00912C31">
            <w:pPr>
              <w:pStyle w:val="Geenafstand"/>
              <w:rPr>
                <w:sz w:val="18"/>
              </w:rPr>
            </w:pPr>
            <w:r>
              <w:rPr>
                <w:sz w:val="18"/>
              </w:rPr>
              <w:t>Bij twijfel druk aflaten en de procedure herhalen.</w:t>
            </w:r>
          </w:p>
          <w:p w14:paraId="52769BD4" w14:textId="77777777" w:rsidR="006E40F3" w:rsidRDefault="006E40F3" w:rsidP="00912C31">
            <w:pPr>
              <w:pStyle w:val="Geenafstand"/>
              <w:rPr>
                <w:sz w:val="18"/>
              </w:rPr>
            </w:pPr>
            <w:r>
              <w:rPr>
                <w:sz w:val="18"/>
              </w:rPr>
              <w:t xml:space="preserve">Achterhaal eventueel de lekkage en voer na herstel opnieuw de persproef uit. </w:t>
            </w:r>
          </w:p>
          <w:p w14:paraId="2B44F679" w14:textId="77777777" w:rsidR="006E40F3" w:rsidRDefault="006E40F3" w:rsidP="00912C31">
            <w:pPr>
              <w:pStyle w:val="Geenafstand"/>
              <w:rPr>
                <w:sz w:val="18"/>
              </w:rPr>
            </w:pPr>
          </w:p>
          <w:p w14:paraId="0FB04D5C" w14:textId="77777777" w:rsidR="006E40F3" w:rsidRDefault="006E40F3" w:rsidP="00912C31">
            <w:pPr>
              <w:pStyle w:val="Geenafstand"/>
              <w:rPr>
                <w:sz w:val="18"/>
              </w:rPr>
            </w:pPr>
            <w:r>
              <w:rPr>
                <w:sz w:val="18"/>
              </w:rPr>
              <w:t>Toelichting: Bij installaties of installatiedelen kleiner dan 100 liter leidinginhoud wordt voor de lekdichtheid een controletijd van 120 minuten aangehouden.</w:t>
            </w:r>
          </w:p>
          <w:p w14:paraId="79948E3F" w14:textId="77777777" w:rsidR="00BB6725" w:rsidRDefault="00F77140" w:rsidP="00912C31">
            <w:pPr>
              <w:pStyle w:val="Geenafstand"/>
              <w:rPr>
                <w:sz w:val="18"/>
              </w:rPr>
            </w:pPr>
            <w:r>
              <w:rPr>
                <w:sz w:val="18"/>
              </w:rPr>
              <w:t>Herstel gedurende 20 min. zo nodig de persdruk</w:t>
            </w:r>
            <w:r w:rsidR="00BB6725">
              <w:rPr>
                <w:sz w:val="18"/>
              </w:rPr>
              <w:t>.</w:t>
            </w:r>
            <w:r>
              <w:rPr>
                <w:sz w:val="18"/>
              </w:rPr>
              <w:t xml:space="preserve"> Controleer vervolgens of de druk 10 min. gehandhaafd blijft.</w:t>
            </w:r>
            <w:r w:rsidR="00BB6725">
              <w:rPr>
                <w:sz w:val="18"/>
              </w:rPr>
              <w:t xml:space="preserve"> Bij twijfel de druk aflaten en de procedure herhalen.</w:t>
            </w:r>
          </w:p>
          <w:p w14:paraId="53220032" w14:textId="77777777" w:rsidR="00BB6725" w:rsidRDefault="00BB6725" w:rsidP="00912C31">
            <w:pPr>
              <w:pStyle w:val="Geenafstand"/>
              <w:rPr>
                <w:sz w:val="18"/>
              </w:rPr>
            </w:pPr>
          </w:p>
          <w:p w14:paraId="5A6E5B00" w14:textId="77777777" w:rsidR="006E40F3" w:rsidRDefault="006E40F3" w:rsidP="006E40F3">
            <w:pPr>
              <w:pStyle w:val="Geenafstand"/>
              <w:rPr>
                <w:sz w:val="18"/>
              </w:rPr>
            </w:pPr>
            <w:r w:rsidRPr="006E40F3">
              <w:rPr>
                <w:sz w:val="18"/>
              </w:rPr>
              <w:t xml:space="preserve">Een verandering van de ruimtetemperatuur tijdens </w:t>
            </w:r>
            <w:r>
              <w:rPr>
                <w:sz w:val="18"/>
              </w:rPr>
              <w:t xml:space="preserve">de meting van een persproef met </w:t>
            </w:r>
            <w:r w:rsidRPr="006E40F3">
              <w:rPr>
                <w:sz w:val="18"/>
              </w:rPr>
              <w:t>lucht geeft e</w:t>
            </w:r>
            <w:r>
              <w:rPr>
                <w:sz w:val="18"/>
              </w:rPr>
              <w:t xml:space="preserve">en verandering van de persdruk. </w:t>
            </w:r>
            <w:r w:rsidRPr="006E40F3">
              <w:rPr>
                <w:sz w:val="18"/>
              </w:rPr>
              <w:t>De ruimtetemperatuur aan het begin en aan het eind van de drukhandhavingstij</w:t>
            </w:r>
            <w:r>
              <w:rPr>
                <w:sz w:val="18"/>
              </w:rPr>
              <w:t xml:space="preserve">d bij </w:t>
            </w:r>
            <w:r w:rsidRPr="006E40F3">
              <w:rPr>
                <w:sz w:val="18"/>
              </w:rPr>
              <w:t>de lekdichtheid</w:t>
            </w:r>
            <w:r>
              <w:rPr>
                <w:sz w:val="18"/>
              </w:rPr>
              <w:t xml:space="preserve">sproef moet worden vastgesteld. </w:t>
            </w:r>
            <w:r w:rsidRPr="006E40F3">
              <w:rPr>
                <w:sz w:val="18"/>
              </w:rPr>
              <w:t xml:space="preserve">Als de ruimtetemperatuur meer dan 1 K </w:t>
            </w:r>
            <w:r>
              <w:rPr>
                <w:sz w:val="18"/>
              </w:rPr>
              <w:t xml:space="preserve">wijzigt moet de persdruk worden </w:t>
            </w:r>
            <w:r w:rsidRPr="006E40F3">
              <w:rPr>
                <w:sz w:val="18"/>
              </w:rPr>
              <w:t>gecorrigeerd. Bij de lekdichtheidsproef van 0,</w:t>
            </w:r>
            <w:r>
              <w:rPr>
                <w:sz w:val="18"/>
              </w:rPr>
              <w:t xml:space="preserve">015 MPa bedraagt de verandering </w:t>
            </w:r>
            <w:r w:rsidRPr="006E40F3">
              <w:rPr>
                <w:sz w:val="18"/>
              </w:rPr>
              <w:t>gemiddeld 2,5 % per K. De temperatuur van het afpersmed</w:t>
            </w:r>
            <w:r>
              <w:rPr>
                <w:sz w:val="18"/>
              </w:rPr>
              <w:t xml:space="preserve">ium mag tijdens de </w:t>
            </w:r>
            <w:r w:rsidRPr="006E40F3">
              <w:rPr>
                <w:sz w:val="18"/>
              </w:rPr>
              <w:t>persproef niet hoger zijn dan 25 °C.</w:t>
            </w:r>
          </w:p>
          <w:p w14:paraId="56A5EADC" w14:textId="77777777" w:rsidR="006E40F3" w:rsidRDefault="006E40F3" w:rsidP="00912C31">
            <w:pPr>
              <w:pStyle w:val="Geenafstand"/>
              <w:rPr>
                <w:sz w:val="18"/>
              </w:rPr>
            </w:pPr>
          </w:p>
          <w:p w14:paraId="362FEE49" w14:textId="77777777" w:rsidR="00BB6725" w:rsidRPr="00B02F31" w:rsidRDefault="00BB6725" w:rsidP="00912C31">
            <w:pPr>
              <w:pStyle w:val="Geenafstand"/>
              <w:rPr>
                <w:sz w:val="18"/>
              </w:rPr>
            </w:pPr>
            <w:r>
              <w:rPr>
                <w:sz w:val="18"/>
              </w:rPr>
              <w:t xml:space="preserve">6. Na voltooiing persproef druk aflaten via </w:t>
            </w:r>
            <w:r w:rsidR="006E40F3">
              <w:rPr>
                <w:sz w:val="18"/>
              </w:rPr>
              <w:t>de daartoe aangebrachte ontluchtingskranen op plaatsen waar dat zonder gevaar kan worden uitgevoerd.</w:t>
            </w:r>
          </w:p>
        </w:tc>
      </w:tr>
    </w:tbl>
    <w:p w14:paraId="7B943545" w14:textId="77777777" w:rsidR="009D3C1B" w:rsidRDefault="009D3C1B" w:rsidP="00912C31">
      <w:pPr>
        <w:pStyle w:val="Geenafstand"/>
        <w:rPr>
          <w:b/>
          <w:sz w:val="18"/>
        </w:rPr>
      </w:pPr>
    </w:p>
    <w:p w14:paraId="7FCC9E2F" w14:textId="77777777" w:rsidR="009D3C1B" w:rsidRPr="00B02F31" w:rsidRDefault="009D3C1B" w:rsidP="00912C31">
      <w:pPr>
        <w:pStyle w:val="Geenafstand"/>
        <w:rPr>
          <w:b/>
          <w:sz w:val="18"/>
        </w:rPr>
      </w:pPr>
      <w:r w:rsidRPr="00B02F31">
        <w:rPr>
          <w:b/>
          <w:sz w:val="18"/>
        </w:rPr>
        <w:t>Sch</w:t>
      </w:r>
      <w:r w:rsidR="00525CD8">
        <w:rPr>
          <w:b/>
          <w:sz w:val="18"/>
        </w:rPr>
        <w:t>ematische weergave testmethode C</w:t>
      </w:r>
      <w:r w:rsidRPr="00B02F31">
        <w:rPr>
          <w:b/>
          <w:sz w:val="18"/>
        </w:rPr>
        <w:t>:</w:t>
      </w:r>
    </w:p>
    <w:p w14:paraId="67DD76AB" w14:textId="77777777" w:rsidR="00912C31" w:rsidRDefault="00CB10F4" w:rsidP="00912C31">
      <w:pPr>
        <w:pStyle w:val="Geenafstand"/>
        <w:rPr>
          <w:sz w:val="18"/>
        </w:rPr>
      </w:pPr>
      <w:r>
        <w:rPr>
          <w:noProof/>
          <w:sz w:val="18"/>
        </w:rPr>
        <w:drawing>
          <wp:inline distT="0" distB="0" distL="0" distR="0" wp14:anchorId="30FC345F" wp14:editId="5671FAE0">
            <wp:extent cx="3310326" cy="2491740"/>
            <wp:effectExtent l="0" t="0" r="4445" b="3810"/>
            <wp:docPr id="2" name="Afbeelding 2" descr="Schermop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48A00.tmp"/>
                    <pic:cNvPicPr/>
                  </pic:nvPicPr>
                  <pic:blipFill>
                    <a:blip r:embed="rId11">
                      <a:extLst>
                        <a:ext uri="{28A0092B-C50C-407E-A947-70E740481C1C}">
                          <a14:useLocalDpi xmlns:a14="http://schemas.microsoft.com/office/drawing/2010/main" val="0"/>
                        </a:ext>
                      </a:extLst>
                    </a:blip>
                    <a:stretch>
                      <a:fillRect/>
                    </a:stretch>
                  </pic:blipFill>
                  <pic:spPr>
                    <a:xfrm>
                      <a:off x="0" y="0"/>
                      <a:ext cx="3341208" cy="2514985"/>
                    </a:xfrm>
                    <a:prstGeom prst="rect">
                      <a:avLst/>
                    </a:prstGeom>
                  </pic:spPr>
                </pic:pic>
              </a:graphicData>
            </a:graphic>
          </wp:inline>
        </w:drawing>
      </w:r>
    </w:p>
    <w:p w14:paraId="361E793B" w14:textId="77777777" w:rsidR="00912C31" w:rsidRDefault="00912C31" w:rsidP="00912C31">
      <w:pPr>
        <w:pStyle w:val="Geenafstand"/>
        <w:rPr>
          <w:sz w:val="18"/>
        </w:rPr>
      </w:pPr>
    </w:p>
    <w:p w14:paraId="4A1D909E" w14:textId="77777777" w:rsidR="00912C31" w:rsidRDefault="00912C31" w:rsidP="00912C31">
      <w:pPr>
        <w:pStyle w:val="Geenafstand"/>
        <w:rPr>
          <w:sz w:val="18"/>
        </w:rPr>
      </w:pPr>
      <w:r>
        <w:rPr>
          <w:b/>
          <w:sz w:val="18"/>
        </w:rPr>
        <w:t>Geldende normen</w:t>
      </w:r>
    </w:p>
    <w:p w14:paraId="6B41E279" w14:textId="77777777" w:rsidR="00912C31" w:rsidRDefault="00912C31" w:rsidP="00912C31">
      <w:pPr>
        <w:pStyle w:val="Geenafstand"/>
        <w:rPr>
          <w:sz w:val="18"/>
        </w:rPr>
      </w:pPr>
      <w:r>
        <w:rPr>
          <w:sz w:val="18"/>
        </w:rPr>
        <w:t>NEN 1006 (NEN-connect)</w:t>
      </w:r>
    </w:p>
    <w:p w14:paraId="599A3D6F" w14:textId="77777777" w:rsidR="00912C31" w:rsidRDefault="00912C31" w:rsidP="00912C31">
      <w:pPr>
        <w:pStyle w:val="Geenafstand"/>
        <w:rPr>
          <w:sz w:val="18"/>
        </w:rPr>
      </w:pPr>
      <w:r>
        <w:rPr>
          <w:sz w:val="18"/>
        </w:rPr>
        <w:t>Waterwerkbladen WB 2.3 (</w:t>
      </w:r>
      <w:hyperlink r:id="rId12" w:history="1">
        <w:r w:rsidRPr="00537CA3">
          <w:rPr>
            <w:rStyle w:val="Hyperlink"/>
            <w:sz w:val="18"/>
          </w:rPr>
          <w:t>www.infodwi.nl</w:t>
        </w:r>
      </w:hyperlink>
      <w:r>
        <w:rPr>
          <w:sz w:val="18"/>
        </w:rPr>
        <w:t>)</w:t>
      </w:r>
    </w:p>
    <w:p w14:paraId="0D33A05F" w14:textId="77777777" w:rsidR="00912C31" w:rsidRPr="00912C31" w:rsidRDefault="00912C31" w:rsidP="00912C31">
      <w:pPr>
        <w:pStyle w:val="Geenafstand"/>
        <w:rPr>
          <w:sz w:val="18"/>
        </w:rPr>
      </w:pPr>
    </w:p>
    <w:p w14:paraId="109C1636" w14:textId="77777777" w:rsidR="00BD62B4" w:rsidRPr="00912C31" w:rsidRDefault="00BD62B4" w:rsidP="00912C31">
      <w:pPr>
        <w:pStyle w:val="Geenafstand"/>
        <w:rPr>
          <w:sz w:val="18"/>
        </w:rPr>
      </w:pPr>
    </w:p>
    <w:sectPr w:rsidR="00BD62B4" w:rsidRPr="00912C31">
      <w:headerReference w:type="default" r:id="rId13"/>
      <w:footerReference w:type="defaul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603AF9" w14:textId="77777777" w:rsidR="00DA2411" w:rsidRDefault="00DA2411" w:rsidP="00325C8A">
      <w:pPr>
        <w:spacing w:after="0" w:line="240" w:lineRule="auto"/>
      </w:pPr>
      <w:r>
        <w:separator/>
      </w:r>
    </w:p>
  </w:endnote>
  <w:endnote w:type="continuationSeparator" w:id="0">
    <w:p w14:paraId="6E53CE95" w14:textId="77777777" w:rsidR="00DA2411" w:rsidRDefault="00DA2411" w:rsidP="00325C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2A58D1" w14:textId="77777777" w:rsidR="000C0A9F" w:rsidRPr="00BD62B4" w:rsidRDefault="000C0A9F" w:rsidP="00BD62B4">
    <w:pPr>
      <w:pStyle w:val="Voettekst"/>
      <w:rPr>
        <w:sz w:val="16"/>
        <w:szCs w:val="16"/>
      </w:rPr>
    </w:pPr>
    <w:r w:rsidRPr="00BD62B4">
      <w:rPr>
        <w:sz w:val="16"/>
        <w:szCs w:val="16"/>
      </w:rPr>
      <w:t>KFW01</w:t>
    </w:r>
    <w:r w:rsidR="00E3238C">
      <w:rPr>
        <w:sz w:val="16"/>
        <w:szCs w:val="16"/>
      </w:rPr>
      <w:t>.3</w:t>
    </w:r>
    <w:r w:rsidRPr="00BD62B4">
      <w:rPr>
        <w:sz w:val="16"/>
        <w:szCs w:val="16"/>
      </w:rPr>
      <w:tab/>
      <w:t>Versie</w:t>
    </w:r>
    <w:r w:rsidR="00E3238C">
      <w:rPr>
        <w:sz w:val="16"/>
        <w:szCs w:val="16"/>
      </w:rPr>
      <w:t xml:space="preserve"> 5</w:t>
    </w:r>
    <w:r w:rsidRPr="00BD62B4">
      <w:rPr>
        <w:sz w:val="16"/>
        <w:szCs w:val="16"/>
      </w:rPr>
      <w:tab/>
    </w:r>
    <w:sdt>
      <w:sdtPr>
        <w:rPr>
          <w:sz w:val="16"/>
          <w:szCs w:val="16"/>
        </w:rPr>
        <w:id w:val="783310501"/>
        <w:docPartObj>
          <w:docPartGallery w:val="Page Numbers (Bottom of Page)"/>
          <w:docPartUnique/>
        </w:docPartObj>
      </w:sdtPr>
      <w:sdtEndPr/>
      <w:sdtContent>
        <w:sdt>
          <w:sdtPr>
            <w:rPr>
              <w:sz w:val="16"/>
              <w:szCs w:val="16"/>
            </w:rPr>
            <w:id w:val="-1769616900"/>
            <w:docPartObj>
              <w:docPartGallery w:val="Page Numbers (Top of Page)"/>
              <w:docPartUnique/>
            </w:docPartObj>
          </w:sdtPr>
          <w:sdtEndPr/>
          <w:sdtContent>
            <w:r w:rsidRPr="00BD62B4">
              <w:rPr>
                <w:sz w:val="16"/>
                <w:szCs w:val="16"/>
              </w:rPr>
              <w:t xml:space="preserve">Pagina </w:t>
            </w:r>
            <w:r w:rsidRPr="00BD62B4">
              <w:rPr>
                <w:b/>
                <w:bCs/>
                <w:sz w:val="16"/>
                <w:szCs w:val="16"/>
              </w:rPr>
              <w:fldChar w:fldCharType="begin"/>
            </w:r>
            <w:r w:rsidRPr="00BD62B4">
              <w:rPr>
                <w:b/>
                <w:bCs/>
                <w:sz w:val="16"/>
                <w:szCs w:val="16"/>
              </w:rPr>
              <w:instrText>PAGE</w:instrText>
            </w:r>
            <w:r w:rsidRPr="00BD62B4">
              <w:rPr>
                <w:b/>
                <w:bCs/>
                <w:sz w:val="16"/>
                <w:szCs w:val="16"/>
              </w:rPr>
              <w:fldChar w:fldCharType="separate"/>
            </w:r>
            <w:r w:rsidR="00161AC6">
              <w:rPr>
                <w:b/>
                <w:bCs/>
                <w:noProof/>
                <w:sz w:val="16"/>
                <w:szCs w:val="16"/>
              </w:rPr>
              <w:t>1</w:t>
            </w:r>
            <w:r w:rsidRPr="00BD62B4">
              <w:rPr>
                <w:b/>
                <w:bCs/>
                <w:sz w:val="16"/>
                <w:szCs w:val="16"/>
              </w:rPr>
              <w:fldChar w:fldCharType="end"/>
            </w:r>
            <w:r w:rsidRPr="00BD62B4">
              <w:rPr>
                <w:sz w:val="16"/>
                <w:szCs w:val="16"/>
              </w:rPr>
              <w:t xml:space="preserve"> van </w:t>
            </w:r>
            <w:r w:rsidRPr="00BD62B4">
              <w:rPr>
                <w:b/>
                <w:bCs/>
                <w:sz w:val="16"/>
                <w:szCs w:val="16"/>
              </w:rPr>
              <w:fldChar w:fldCharType="begin"/>
            </w:r>
            <w:r w:rsidRPr="00BD62B4">
              <w:rPr>
                <w:b/>
                <w:bCs/>
                <w:sz w:val="16"/>
                <w:szCs w:val="16"/>
              </w:rPr>
              <w:instrText>NUMPAGES</w:instrText>
            </w:r>
            <w:r w:rsidRPr="00BD62B4">
              <w:rPr>
                <w:b/>
                <w:bCs/>
                <w:sz w:val="16"/>
                <w:szCs w:val="16"/>
              </w:rPr>
              <w:fldChar w:fldCharType="separate"/>
            </w:r>
            <w:r w:rsidR="00161AC6">
              <w:rPr>
                <w:b/>
                <w:bCs/>
                <w:noProof/>
                <w:sz w:val="16"/>
                <w:szCs w:val="16"/>
              </w:rPr>
              <w:t>2</w:t>
            </w:r>
            <w:r w:rsidRPr="00BD62B4">
              <w:rPr>
                <w:b/>
                <w:bCs/>
                <w:sz w:val="16"/>
                <w:szCs w:val="16"/>
              </w:rPr>
              <w:fldChar w:fldCharType="end"/>
            </w:r>
          </w:sdtContent>
        </w:sdt>
      </w:sdtContent>
    </w:sdt>
  </w:p>
  <w:p w14:paraId="6C9E32E6" w14:textId="77777777" w:rsidR="000C0A9F" w:rsidRDefault="000C0A9F">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1D0EEF" w14:textId="77777777" w:rsidR="00DA2411" w:rsidRDefault="00DA2411" w:rsidP="00325C8A">
      <w:pPr>
        <w:spacing w:after="0" w:line="240" w:lineRule="auto"/>
      </w:pPr>
      <w:r>
        <w:separator/>
      </w:r>
    </w:p>
  </w:footnote>
  <w:footnote w:type="continuationSeparator" w:id="0">
    <w:p w14:paraId="49C59974" w14:textId="77777777" w:rsidR="00DA2411" w:rsidRDefault="00DA2411" w:rsidP="00325C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CB99F4" w14:textId="77777777" w:rsidR="000C0A9F" w:rsidRDefault="000C0A9F">
    <w:pPr>
      <w:pStyle w:val="Koptekst"/>
      <w:rPr>
        <w:rFonts w:asciiTheme="majorHAnsi" w:hAnsiTheme="majorHAnsi"/>
        <w:sz w:val="28"/>
      </w:rPr>
    </w:pPr>
    <w:r w:rsidRPr="0042050C">
      <w:rPr>
        <w:noProof/>
      </w:rPr>
      <w:drawing>
        <wp:anchor distT="0" distB="0" distL="114300" distR="114300" simplePos="0" relativeHeight="251659264" behindDoc="0" locked="0" layoutInCell="1" allowOverlap="1" wp14:anchorId="45F85763" wp14:editId="633D4E40">
          <wp:simplePos x="0" y="0"/>
          <wp:positionH relativeFrom="margin">
            <wp:align>right</wp:align>
          </wp:positionH>
          <wp:positionV relativeFrom="paragraph">
            <wp:posOffset>8890</wp:posOffset>
          </wp:positionV>
          <wp:extent cx="1524000" cy="391795"/>
          <wp:effectExtent l="0" t="0" r="0" b="8255"/>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1524000" cy="391795"/>
                  </a:xfrm>
                  <a:prstGeom prst="rect">
                    <a:avLst/>
                  </a:prstGeom>
                </pic:spPr>
              </pic:pic>
            </a:graphicData>
          </a:graphic>
          <wp14:sizeRelH relativeFrom="page">
            <wp14:pctWidth>0</wp14:pctWidth>
          </wp14:sizeRelH>
          <wp14:sizeRelV relativeFrom="page">
            <wp14:pctHeight>0</wp14:pctHeight>
          </wp14:sizeRelV>
        </wp:anchor>
      </w:drawing>
    </w:r>
    <w:r>
      <w:rPr>
        <w:rFonts w:asciiTheme="majorHAnsi" w:hAnsiTheme="majorHAnsi"/>
        <w:sz w:val="28"/>
      </w:rPr>
      <w:t>Meetrapport</w:t>
    </w:r>
  </w:p>
  <w:p w14:paraId="0FDDD6CC" w14:textId="77777777" w:rsidR="000C0A9F" w:rsidRPr="00325C8A" w:rsidRDefault="000C0A9F">
    <w:pPr>
      <w:pStyle w:val="Koptekst"/>
      <w:rPr>
        <w:rFonts w:asciiTheme="majorHAnsi" w:hAnsiTheme="majorHAnsi"/>
        <w:sz w:val="24"/>
      </w:rPr>
    </w:pPr>
    <w:r>
      <w:rPr>
        <w:rFonts w:asciiTheme="majorHAnsi" w:hAnsiTheme="majorHAnsi"/>
        <w:sz w:val="24"/>
      </w:rPr>
      <w:t>Afpersing drinkwaterleidingnet met lucht of inert gas (methode C)</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0F7170"/>
    <w:multiLevelType w:val="hybridMultilevel"/>
    <w:tmpl w:val="495CAC8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62A5250F"/>
    <w:multiLevelType w:val="hybridMultilevel"/>
    <w:tmpl w:val="ACE4222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attachedTemplate r:id="rId1"/>
  <w:documentProtection w:edit="forms" w:enforcement="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E17"/>
    <w:rsid w:val="00007113"/>
    <w:rsid w:val="000C0A9F"/>
    <w:rsid w:val="000C61DE"/>
    <w:rsid w:val="000D4967"/>
    <w:rsid w:val="000E4793"/>
    <w:rsid w:val="00154F77"/>
    <w:rsid w:val="00161AC6"/>
    <w:rsid w:val="00171167"/>
    <w:rsid w:val="00171E8C"/>
    <w:rsid w:val="00196134"/>
    <w:rsid w:val="001B7181"/>
    <w:rsid w:val="001F2B73"/>
    <w:rsid w:val="002A3089"/>
    <w:rsid w:val="00325C8A"/>
    <w:rsid w:val="00525CD8"/>
    <w:rsid w:val="005407B3"/>
    <w:rsid w:val="00580E02"/>
    <w:rsid w:val="005B19D3"/>
    <w:rsid w:val="005C31E9"/>
    <w:rsid w:val="00610E17"/>
    <w:rsid w:val="006E40F3"/>
    <w:rsid w:val="007D28F5"/>
    <w:rsid w:val="008128AB"/>
    <w:rsid w:val="008555F6"/>
    <w:rsid w:val="00867811"/>
    <w:rsid w:val="008D1179"/>
    <w:rsid w:val="00912C31"/>
    <w:rsid w:val="00971378"/>
    <w:rsid w:val="009815A8"/>
    <w:rsid w:val="009D3C1B"/>
    <w:rsid w:val="009D6543"/>
    <w:rsid w:val="009F5D9C"/>
    <w:rsid w:val="00A01032"/>
    <w:rsid w:val="00A667DD"/>
    <w:rsid w:val="00A70C12"/>
    <w:rsid w:val="00B02F31"/>
    <w:rsid w:val="00B73985"/>
    <w:rsid w:val="00BB6725"/>
    <w:rsid w:val="00BD62B4"/>
    <w:rsid w:val="00CB10F4"/>
    <w:rsid w:val="00CF50DE"/>
    <w:rsid w:val="00D01086"/>
    <w:rsid w:val="00D12C1B"/>
    <w:rsid w:val="00D95ECB"/>
    <w:rsid w:val="00DA2411"/>
    <w:rsid w:val="00E05A41"/>
    <w:rsid w:val="00E3238C"/>
    <w:rsid w:val="00E86834"/>
    <w:rsid w:val="00F44B3C"/>
    <w:rsid w:val="00F77140"/>
    <w:rsid w:val="00FC5F7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876597"/>
  <w15:chartTrackingRefBased/>
  <w15:docId w15:val="{60064604-4E5E-49CB-949D-5389DD5C9A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325C8A"/>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325C8A"/>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325C8A"/>
  </w:style>
  <w:style w:type="paragraph" w:styleId="Voettekst">
    <w:name w:val="footer"/>
    <w:basedOn w:val="Standaard"/>
    <w:link w:val="VoettekstChar"/>
    <w:uiPriority w:val="99"/>
    <w:unhideWhenUsed/>
    <w:rsid w:val="00325C8A"/>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325C8A"/>
  </w:style>
  <w:style w:type="paragraph" w:styleId="Geenafstand">
    <w:name w:val="No Spacing"/>
    <w:uiPriority w:val="1"/>
    <w:qFormat/>
    <w:rsid w:val="00325C8A"/>
    <w:pPr>
      <w:spacing w:after="0" w:line="240" w:lineRule="auto"/>
    </w:pPr>
  </w:style>
  <w:style w:type="table" w:styleId="Tabelraster">
    <w:name w:val="Table Grid"/>
    <w:basedOn w:val="Standaardtabel"/>
    <w:uiPriority w:val="39"/>
    <w:rsid w:val="00325C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kstvantijdelijkeaanduiding">
    <w:name w:val="Placeholder Text"/>
    <w:basedOn w:val="Standaardalinea-lettertype"/>
    <w:uiPriority w:val="99"/>
    <w:semiHidden/>
    <w:rsid w:val="00912C31"/>
    <w:rPr>
      <w:color w:val="808080"/>
    </w:rPr>
  </w:style>
  <w:style w:type="character" w:styleId="Hyperlink">
    <w:name w:val="Hyperlink"/>
    <w:basedOn w:val="Standaardalinea-lettertype"/>
    <w:uiPriority w:val="99"/>
    <w:unhideWhenUsed/>
    <w:rsid w:val="00912C31"/>
    <w:rPr>
      <w:color w:val="0563C1" w:themeColor="hyperlink"/>
      <w:u w:val="single"/>
    </w:rPr>
  </w:style>
  <w:style w:type="character" w:styleId="Onopgelostemelding">
    <w:name w:val="Unresolved Mention"/>
    <w:basedOn w:val="Standaardalinea-lettertype"/>
    <w:uiPriority w:val="99"/>
    <w:semiHidden/>
    <w:unhideWhenUsed/>
    <w:rsid w:val="00912C3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infodwi.nl"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tmp"/><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tmp"/><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vBl\Downloads\KFW01.3%20Persproef%20methode%20C.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588C7C689D5349FA9719B52220C4165E"/>
        <w:category>
          <w:name w:val="Algemeen"/>
          <w:gallery w:val="placeholder"/>
        </w:category>
        <w:types>
          <w:type w:val="bbPlcHdr"/>
        </w:types>
        <w:behaviors>
          <w:behavior w:val="content"/>
        </w:behaviors>
        <w:guid w:val="{B34B43E2-43F5-46F9-8BF1-811B099E2BED}"/>
      </w:docPartPr>
      <w:docPartBody>
        <w:p w:rsidR="001C247F" w:rsidRDefault="005E1D76">
          <w:pPr>
            <w:pStyle w:val="588C7C689D5349FA9719B52220C4165E"/>
          </w:pPr>
          <w:r w:rsidRPr="00481BE2">
            <w:rPr>
              <w:rStyle w:val="Tekstvantijdelijkeaanduiding"/>
            </w:rPr>
            <w:t>Klik of tik om tekst in te voeren.</w:t>
          </w:r>
        </w:p>
      </w:docPartBody>
    </w:docPart>
    <w:docPart>
      <w:docPartPr>
        <w:name w:val="2D831CE5A7A34E58B1B21C7396C96CA3"/>
        <w:category>
          <w:name w:val="Algemeen"/>
          <w:gallery w:val="placeholder"/>
        </w:category>
        <w:types>
          <w:type w:val="bbPlcHdr"/>
        </w:types>
        <w:behaviors>
          <w:behavior w:val="content"/>
        </w:behaviors>
        <w:guid w:val="{B0E876A9-741C-495C-B741-A5E9351FACED}"/>
      </w:docPartPr>
      <w:docPartBody>
        <w:p w:rsidR="001C247F" w:rsidRDefault="005E1D76">
          <w:pPr>
            <w:pStyle w:val="2D831CE5A7A34E58B1B21C7396C96CA3"/>
          </w:pPr>
          <w:r w:rsidRPr="00481BE2">
            <w:rPr>
              <w:rStyle w:val="Tekstvantijdelijkeaanduiding"/>
            </w:rPr>
            <w:t>Klik of tik om tekst in te voeren.</w:t>
          </w:r>
        </w:p>
      </w:docPartBody>
    </w:docPart>
    <w:docPart>
      <w:docPartPr>
        <w:name w:val="E25EB8AFCA5B4E2FA1E01F2254B5A1C1"/>
        <w:category>
          <w:name w:val="Algemeen"/>
          <w:gallery w:val="placeholder"/>
        </w:category>
        <w:types>
          <w:type w:val="bbPlcHdr"/>
        </w:types>
        <w:behaviors>
          <w:behavior w:val="content"/>
        </w:behaviors>
        <w:guid w:val="{82CC137F-9D48-47FB-9B82-F64E8DC0F178}"/>
      </w:docPartPr>
      <w:docPartBody>
        <w:p w:rsidR="001C247F" w:rsidRDefault="005E1D76">
          <w:pPr>
            <w:pStyle w:val="E25EB8AFCA5B4E2FA1E01F2254B5A1C1"/>
          </w:pPr>
          <w:r w:rsidRPr="00481BE2">
            <w:rPr>
              <w:rStyle w:val="Tekstvantijdelijkeaanduiding"/>
            </w:rPr>
            <w:t>Klik of tik om tekst in te voeren.</w:t>
          </w:r>
        </w:p>
      </w:docPartBody>
    </w:docPart>
    <w:docPart>
      <w:docPartPr>
        <w:name w:val="35C06FCDFD9A4163BC098E8B3EF2E2E2"/>
        <w:category>
          <w:name w:val="Algemeen"/>
          <w:gallery w:val="placeholder"/>
        </w:category>
        <w:types>
          <w:type w:val="bbPlcHdr"/>
        </w:types>
        <w:behaviors>
          <w:behavior w:val="content"/>
        </w:behaviors>
        <w:guid w:val="{41B5BCBB-D0DA-47BE-9877-A47DF13F486F}"/>
      </w:docPartPr>
      <w:docPartBody>
        <w:p w:rsidR="001C247F" w:rsidRDefault="005E1D76">
          <w:pPr>
            <w:pStyle w:val="35C06FCDFD9A4163BC098E8B3EF2E2E2"/>
          </w:pPr>
          <w:r w:rsidRPr="00481BE2">
            <w:rPr>
              <w:rStyle w:val="Tekstvantijdelijkeaanduiding"/>
            </w:rPr>
            <w:t>Klik of tik om tekst in te voeren.</w:t>
          </w:r>
        </w:p>
      </w:docPartBody>
    </w:docPart>
    <w:docPart>
      <w:docPartPr>
        <w:name w:val="2F24D5CF1A8F4FED9E8D56958955A7CA"/>
        <w:category>
          <w:name w:val="Algemeen"/>
          <w:gallery w:val="placeholder"/>
        </w:category>
        <w:types>
          <w:type w:val="bbPlcHdr"/>
        </w:types>
        <w:behaviors>
          <w:behavior w:val="content"/>
        </w:behaviors>
        <w:guid w:val="{213BE9F9-B6D6-43FE-B5FB-9A0B26222FB9}"/>
      </w:docPartPr>
      <w:docPartBody>
        <w:p w:rsidR="001C247F" w:rsidRDefault="005E1D76">
          <w:pPr>
            <w:pStyle w:val="2F24D5CF1A8F4FED9E8D56958955A7CA"/>
          </w:pPr>
          <w:r w:rsidRPr="00481BE2">
            <w:rPr>
              <w:rStyle w:val="Tekstvantijdelijkeaanduiding"/>
            </w:rPr>
            <w:t>Klik of tik om tekst in te voeren.</w:t>
          </w:r>
        </w:p>
      </w:docPartBody>
    </w:docPart>
    <w:docPart>
      <w:docPartPr>
        <w:name w:val="53BDB0A380EC46739B23B48BDDC9E946"/>
        <w:category>
          <w:name w:val="Algemeen"/>
          <w:gallery w:val="placeholder"/>
        </w:category>
        <w:types>
          <w:type w:val="bbPlcHdr"/>
        </w:types>
        <w:behaviors>
          <w:behavior w:val="content"/>
        </w:behaviors>
        <w:guid w:val="{38BD796B-C563-4189-BD1C-3A1F9B926EB9}"/>
      </w:docPartPr>
      <w:docPartBody>
        <w:p w:rsidR="001C247F" w:rsidRDefault="005E1D76">
          <w:pPr>
            <w:pStyle w:val="53BDB0A380EC46739B23B48BDDC9E946"/>
          </w:pPr>
          <w:r w:rsidRPr="00481BE2">
            <w:rPr>
              <w:rStyle w:val="Tekstvantijdelijkeaanduiding"/>
            </w:rPr>
            <w:t>Klik of tik om tekst in te voeren.</w:t>
          </w:r>
        </w:p>
      </w:docPartBody>
    </w:docPart>
    <w:docPart>
      <w:docPartPr>
        <w:name w:val="3875314EF3054F8AA76D6976921EF040"/>
        <w:category>
          <w:name w:val="Algemeen"/>
          <w:gallery w:val="placeholder"/>
        </w:category>
        <w:types>
          <w:type w:val="bbPlcHdr"/>
        </w:types>
        <w:behaviors>
          <w:behavior w:val="content"/>
        </w:behaviors>
        <w:guid w:val="{AF35055C-11C6-4C44-A4C8-9BD90976E24C}"/>
      </w:docPartPr>
      <w:docPartBody>
        <w:p w:rsidR="001C247F" w:rsidRDefault="005E1D76">
          <w:pPr>
            <w:pStyle w:val="3875314EF3054F8AA76D6976921EF040"/>
          </w:pPr>
          <w:r w:rsidRPr="00481BE2">
            <w:rPr>
              <w:rStyle w:val="Tekstvantijdelijkeaanduiding"/>
            </w:rPr>
            <w:t>Klik of tik om tekst in te voeren.</w:t>
          </w:r>
        </w:p>
      </w:docPartBody>
    </w:docPart>
    <w:docPart>
      <w:docPartPr>
        <w:name w:val="609D06F586D74EEFB617964B2CF34B16"/>
        <w:category>
          <w:name w:val="Algemeen"/>
          <w:gallery w:val="placeholder"/>
        </w:category>
        <w:types>
          <w:type w:val="bbPlcHdr"/>
        </w:types>
        <w:behaviors>
          <w:behavior w:val="content"/>
        </w:behaviors>
        <w:guid w:val="{DFAD21E6-2502-45FA-ACBD-7238C90D3C72}"/>
      </w:docPartPr>
      <w:docPartBody>
        <w:p w:rsidR="001C247F" w:rsidRDefault="005E1D76">
          <w:pPr>
            <w:pStyle w:val="609D06F586D74EEFB617964B2CF34B16"/>
          </w:pPr>
          <w:r w:rsidRPr="00481BE2">
            <w:rPr>
              <w:rStyle w:val="Tekstvantijdelijkeaanduiding"/>
            </w:rPr>
            <w:t>Klik of tik om tekst in te voeren.</w:t>
          </w:r>
        </w:p>
      </w:docPartBody>
    </w:docPart>
    <w:docPart>
      <w:docPartPr>
        <w:name w:val="822F96CD3A91400CBE886432D6D5A3ED"/>
        <w:category>
          <w:name w:val="Algemeen"/>
          <w:gallery w:val="placeholder"/>
        </w:category>
        <w:types>
          <w:type w:val="bbPlcHdr"/>
        </w:types>
        <w:behaviors>
          <w:behavior w:val="content"/>
        </w:behaviors>
        <w:guid w:val="{E470F727-B553-4E94-A2FA-1067239EBDC9}"/>
      </w:docPartPr>
      <w:docPartBody>
        <w:p w:rsidR="001C247F" w:rsidRDefault="005E1D76">
          <w:pPr>
            <w:pStyle w:val="822F96CD3A91400CBE886432D6D5A3ED"/>
          </w:pPr>
          <w:r w:rsidRPr="00481BE2">
            <w:rPr>
              <w:rStyle w:val="Tekstvantijdelijkeaanduiding"/>
            </w:rPr>
            <w:t>Klik of tik om tekst in te voeren.</w:t>
          </w:r>
        </w:p>
      </w:docPartBody>
    </w:docPart>
    <w:docPart>
      <w:docPartPr>
        <w:name w:val="CD0C59AFE2E440438DFCD20AD504F4DC"/>
        <w:category>
          <w:name w:val="Algemeen"/>
          <w:gallery w:val="placeholder"/>
        </w:category>
        <w:types>
          <w:type w:val="bbPlcHdr"/>
        </w:types>
        <w:behaviors>
          <w:behavior w:val="content"/>
        </w:behaviors>
        <w:guid w:val="{F5EBE6EE-DC84-4EAD-A519-2A148C9C3370}"/>
      </w:docPartPr>
      <w:docPartBody>
        <w:p w:rsidR="001C247F" w:rsidRDefault="005E1D76">
          <w:pPr>
            <w:pStyle w:val="CD0C59AFE2E440438DFCD20AD504F4DC"/>
          </w:pPr>
          <w:r w:rsidRPr="00481BE2">
            <w:rPr>
              <w:rStyle w:val="Tekstvantijdelijkeaanduiding"/>
            </w:rPr>
            <w:t>Klik of tik om tekst in te voeren.</w:t>
          </w:r>
        </w:p>
      </w:docPartBody>
    </w:docPart>
    <w:docPart>
      <w:docPartPr>
        <w:name w:val="62666B0668F1468A9C8F5EBC3B8AF35A"/>
        <w:category>
          <w:name w:val="Algemeen"/>
          <w:gallery w:val="placeholder"/>
        </w:category>
        <w:types>
          <w:type w:val="bbPlcHdr"/>
        </w:types>
        <w:behaviors>
          <w:behavior w:val="content"/>
        </w:behaviors>
        <w:guid w:val="{50B09F3E-C4A3-4605-94ED-7100AAC94623}"/>
      </w:docPartPr>
      <w:docPartBody>
        <w:p w:rsidR="001C247F" w:rsidRDefault="005E1D76">
          <w:pPr>
            <w:pStyle w:val="62666B0668F1468A9C8F5EBC3B8AF35A"/>
          </w:pPr>
          <w:r w:rsidRPr="00481BE2">
            <w:rPr>
              <w:rStyle w:val="Tekstvantijdelijkeaanduiding"/>
            </w:rPr>
            <w:t>Klik of tik om tekst in te voeren.</w:t>
          </w:r>
        </w:p>
      </w:docPartBody>
    </w:docPart>
    <w:docPart>
      <w:docPartPr>
        <w:name w:val="0370BFE1BA78433F90FC1D8EE2C435A1"/>
        <w:category>
          <w:name w:val="Algemeen"/>
          <w:gallery w:val="placeholder"/>
        </w:category>
        <w:types>
          <w:type w:val="bbPlcHdr"/>
        </w:types>
        <w:behaviors>
          <w:behavior w:val="content"/>
        </w:behaviors>
        <w:guid w:val="{CDA5ADF9-BFA3-4813-BC9F-643BD216B617}"/>
      </w:docPartPr>
      <w:docPartBody>
        <w:p w:rsidR="001C247F" w:rsidRDefault="005E1D76">
          <w:pPr>
            <w:pStyle w:val="0370BFE1BA78433F90FC1D8EE2C435A1"/>
          </w:pPr>
          <w:r w:rsidRPr="00481BE2">
            <w:rPr>
              <w:rStyle w:val="Tekstvantijdelijkeaanduiding"/>
            </w:rPr>
            <w:t>Klik of tik om tekst in te voeren.</w:t>
          </w:r>
        </w:p>
      </w:docPartBody>
    </w:docPart>
    <w:docPart>
      <w:docPartPr>
        <w:name w:val="593DADB899854385AD07F2B50BA2C9F6"/>
        <w:category>
          <w:name w:val="Algemeen"/>
          <w:gallery w:val="placeholder"/>
        </w:category>
        <w:types>
          <w:type w:val="bbPlcHdr"/>
        </w:types>
        <w:behaviors>
          <w:behavior w:val="content"/>
        </w:behaviors>
        <w:guid w:val="{1E8F029C-1EBE-4676-B9B5-40FEB0AE46D1}"/>
      </w:docPartPr>
      <w:docPartBody>
        <w:p w:rsidR="001C247F" w:rsidRDefault="005E1D76">
          <w:pPr>
            <w:pStyle w:val="593DADB899854385AD07F2B50BA2C9F6"/>
          </w:pPr>
          <w:r w:rsidRPr="00481BE2">
            <w:rPr>
              <w:rStyle w:val="Tekstvantijdelijkeaanduiding"/>
            </w:rPr>
            <w:t>Klik of tik om tekst in te voeren.</w:t>
          </w:r>
        </w:p>
      </w:docPartBody>
    </w:docPart>
    <w:docPart>
      <w:docPartPr>
        <w:name w:val="EE7394FFBF1243398527EEEE6E68A727"/>
        <w:category>
          <w:name w:val="Algemeen"/>
          <w:gallery w:val="placeholder"/>
        </w:category>
        <w:types>
          <w:type w:val="bbPlcHdr"/>
        </w:types>
        <w:behaviors>
          <w:behavior w:val="content"/>
        </w:behaviors>
        <w:guid w:val="{919DF7D9-513E-409C-A35C-F5ED5C73506D}"/>
      </w:docPartPr>
      <w:docPartBody>
        <w:p w:rsidR="001C247F" w:rsidRDefault="005E1D76">
          <w:pPr>
            <w:pStyle w:val="EE7394FFBF1243398527EEEE6E68A727"/>
          </w:pPr>
          <w:r w:rsidRPr="00481BE2">
            <w:rPr>
              <w:rStyle w:val="Tekstvantijdelijkeaanduiding"/>
            </w:rPr>
            <w:t>Klik of tik om tekst in te voeren.</w:t>
          </w:r>
        </w:p>
      </w:docPartBody>
    </w:docPart>
    <w:docPart>
      <w:docPartPr>
        <w:name w:val="63B1A5CE55F842DA875E2DFFFCAF22B0"/>
        <w:category>
          <w:name w:val="Algemeen"/>
          <w:gallery w:val="placeholder"/>
        </w:category>
        <w:types>
          <w:type w:val="bbPlcHdr"/>
        </w:types>
        <w:behaviors>
          <w:behavior w:val="content"/>
        </w:behaviors>
        <w:guid w:val="{4797FFA0-D35D-417F-9615-09E2EB5605DD}"/>
      </w:docPartPr>
      <w:docPartBody>
        <w:p w:rsidR="001C247F" w:rsidRDefault="005E1D76">
          <w:pPr>
            <w:pStyle w:val="63B1A5CE55F842DA875E2DFFFCAF22B0"/>
          </w:pPr>
          <w:r w:rsidRPr="00481BE2">
            <w:rPr>
              <w:rStyle w:val="Tekstvantijdelijkeaanduiding"/>
            </w:rPr>
            <w:t>Klik of tik om tekst in te voeren.</w:t>
          </w:r>
        </w:p>
      </w:docPartBody>
    </w:docPart>
    <w:docPart>
      <w:docPartPr>
        <w:name w:val="D05824364D0E4BE48F9B93DBD625564E"/>
        <w:category>
          <w:name w:val="Algemeen"/>
          <w:gallery w:val="placeholder"/>
        </w:category>
        <w:types>
          <w:type w:val="bbPlcHdr"/>
        </w:types>
        <w:behaviors>
          <w:behavior w:val="content"/>
        </w:behaviors>
        <w:guid w:val="{14F797CD-D36D-49AC-ABEB-76AC69DD2F0B}"/>
      </w:docPartPr>
      <w:docPartBody>
        <w:p w:rsidR="001C247F" w:rsidRDefault="005E1D76">
          <w:pPr>
            <w:pStyle w:val="D05824364D0E4BE48F9B93DBD625564E"/>
          </w:pPr>
          <w:r w:rsidRPr="00481BE2">
            <w:rPr>
              <w:rStyle w:val="Tekstvantijdelijkeaanduiding"/>
            </w:rPr>
            <w:t>Klik of tik om tekst in te voeren.</w:t>
          </w:r>
        </w:p>
      </w:docPartBody>
    </w:docPart>
    <w:docPart>
      <w:docPartPr>
        <w:name w:val="7D3DE621C5184B4DB310B5DD58A64E2E"/>
        <w:category>
          <w:name w:val="Algemeen"/>
          <w:gallery w:val="placeholder"/>
        </w:category>
        <w:types>
          <w:type w:val="bbPlcHdr"/>
        </w:types>
        <w:behaviors>
          <w:behavior w:val="content"/>
        </w:behaviors>
        <w:guid w:val="{40B03F13-E8EC-411E-A524-8B558FAEAC92}"/>
      </w:docPartPr>
      <w:docPartBody>
        <w:p w:rsidR="001C247F" w:rsidRDefault="005E1D76">
          <w:pPr>
            <w:pStyle w:val="7D3DE621C5184B4DB310B5DD58A64E2E"/>
          </w:pPr>
          <w:r w:rsidRPr="00481BE2">
            <w:rPr>
              <w:rStyle w:val="Tekstvantijdelijkeaanduiding"/>
            </w:rPr>
            <w:t>Klik of tik om tekst in te voeren.</w:t>
          </w:r>
        </w:p>
      </w:docPartBody>
    </w:docPart>
    <w:docPart>
      <w:docPartPr>
        <w:name w:val="0F07B4C9CA364C559C5EA84CC4261CE0"/>
        <w:category>
          <w:name w:val="Algemeen"/>
          <w:gallery w:val="placeholder"/>
        </w:category>
        <w:types>
          <w:type w:val="bbPlcHdr"/>
        </w:types>
        <w:behaviors>
          <w:behavior w:val="content"/>
        </w:behaviors>
        <w:guid w:val="{234C02E1-2CC1-45C5-916D-239CFB8EC3A2}"/>
      </w:docPartPr>
      <w:docPartBody>
        <w:p w:rsidR="001C247F" w:rsidRDefault="005E1D76">
          <w:pPr>
            <w:pStyle w:val="0F07B4C9CA364C559C5EA84CC4261CE0"/>
          </w:pPr>
          <w:r w:rsidRPr="00481BE2">
            <w:rPr>
              <w:rStyle w:val="Tekstvantijdelijkeaanduiding"/>
            </w:rPr>
            <w:t>Klik of tik om tekst in te voeren.</w:t>
          </w:r>
        </w:p>
      </w:docPartBody>
    </w:docPart>
    <w:docPart>
      <w:docPartPr>
        <w:name w:val="0D6A159FE569485CAFDA1D8938CC1992"/>
        <w:category>
          <w:name w:val="Algemeen"/>
          <w:gallery w:val="placeholder"/>
        </w:category>
        <w:types>
          <w:type w:val="bbPlcHdr"/>
        </w:types>
        <w:behaviors>
          <w:behavior w:val="content"/>
        </w:behaviors>
        <w:guid w:val="{AF4C7B06-4B9C-4EDF-B511-5C21D5B34190}"/>
      </w:docPartPr>
      <w:docPartBody>
        <w:p w:rsidR="001C247F" w:rsidRDefault="005E1D76">
          <w:pPr>
            <w:pStyle w:val="0D6A159FE569485CAFDA1D8938CC1992"/>
          </w:pPr>
          <w:r w:rsidRPr="00481BE2">
            <w:rPr>
              <w:rStyle w:val="Tekstvantijdelijkeaanduiding"/>
            </w:rPr>
            <w:t>Klik of tik om tekst in te voeren.</w:t>
          </w:r>
        </w:p>
      </w:docPartBody>
    </w:docPart>
    <w:docPart>
      <w:docPartPr>
        <w:name w:val="FCC0E1F62AF54D97AC911574E1B33695"/>
        <w:category>
          <w:name w:val="Algemeen"/>
          <w:gallery w:val="placeholder"/>
        </w:category>
        <w:types>
          <w:type w:val="bbPlcHdr"/>
        </w:types>
        <w:behaviors>
          <w:behavior w:val="content"/>
        </w:behaviors>
        <w:guid w:val="{F031AF9D-BB9F-4100-A4F0-F4C13DF8AA37}"/>
      </w:docPartPr>
      <w:docPartBody>
        <w:p w:rsidR="001C247F" w:rsidRDefault="005E1D76">
          <w:pPr>
            <w:pStyle w:val="FCC0E1F62AF54D97AC911574E1B33695"/>
          </w:pPr>
          <w:r w:rsidRPr="00481BE2">
            <w:rPr>
              <w:rStyle w:val="Tekstvantijdelijkeaanduiding"/>
            </w:rPr>
            <w:t>Klik of tik om tekst in te voeren.</w:t>
          </w:r>
        </w:p>
      </w:docPartBody>
    </w:docPart>
    <w:docPart>
      <w:docPartPr>
        <w:name w:val="241ACD744EBC4DF6A78DEBE7518EEC72"/>
        <w:category>
          <w:name w:val="Algemeen"/>
          <w:gallery w:val="placeholder"/>
        </w:category>
        <w:types>
          <w:type w:val="bbPlcHdr"/>
        </w:types>
        <w:behaviors>
          <w:behavior w:val="content"/>
        </w:behaviors>
        <w:guid w:val="{C60793B3-31E0-40C1-B260-72D08020B737}"/>
      </w:docPartPr>
      <w:docPartBody>
        <w:p w:rsidR="001C247F" w:rsidRDefault="005E1D76">
          <w:pPr>
            <w:pStyle w:val="241ACD744EBC4DF6A78DEBE7518EEC72"/>
          </w:pPr>
          <w:r w:rsidRPr="00481BE2">
            <w:rPr>
              <w:rStyle w:val="Tekstvantijdelijkeaanduiding"/>
            </w:rPr>
            <w:t>Klik of tik om tekst in te voeren.</w:t>
          </w:r>
        </w:p>
      </w:docPartBody>
    </w:docPart>
    <w:docPart>
      <w:docPartPr>
        <w:name w:val="43007AD6F8D74E6C8C219E1C3829D43D"/>
        <w:category>
          <w:name w:val="Algemeen"/>
          <w:gallery w:val="placeholder"/>
        </w:category>
        <w:types>
          <w:type w:val="bbPlcHdr"/>
        </w:types>
        <w:behaviors>
          <w:behavior w:val="content"/>
        </w:behaviors>
        <w:guid w:val="{EFACACC0-AA5C-4889-AB2C-84E82942A1F3}"/>
      </w:docPartPr>
      <w:docPartBody>
        <w:p w:rsidR="001C247F" w:rsidRDefault="005E1D76">
          <w:pPr>
            <w:pStyle w:val="43007AD6F8D74E6C8C219E1C3829D43D"/>
          </w:pPr>
          <w:r w:rsidRPr="00481BE2">
            <w:rPr>
              <w:rStyle w:val="Tekstvantijdelijkeaanduiding"/>
            </w:rPr>
            <w:t>Klik of tik om tekst in te voeren.</w:t>
          </w:r>
        </w:p>
      </w:docPartBody>
    </w:docPart>
    <w:docPart>
      <w:docPartPr>
        <w:name w:val="DA1D4B5B6B6149519313B99E9C6A4411"/>
        <w:category>
          <w:name w:val="Algemeen"/>
          <w:gallery w:val="placeholder"/>
        </w:category>
        <w:types>
          <w:type w:val="bbPlcHdr"/>
        </w:types>
        <w:behaviors>
          <w:behavior w:val="content"/>
        </w:behaviors>
        <w:guid w:val="{64F2AB5B-4D67-401D-BE03-2120A90CBD18}"/>
      </w:docPartPr>
      <w:docPartBody>
        <w:p w:rsidR="001C247F" w:rsidRDefault="005E1D76">
          <w:pPr>
            <w:pStyle w:val="DA1D4B5B6B6149519313B99E9C6A4411"/>
          </w:pPr>
          <w:r w:rsidRPr="00481BE2">
            <w:rPr>
              <w:rStyle w:val="Tekstvantijdelijkeaanduiding"/>
            </w:rPr>
            <w:t>Klik of tik om tekst in te voeren.</w:t>
          </w:r>
        </w:p>
      </w:docPartBody>
    </w:docPart>
    <w:docPart>
      <w:docPartPr>
        <w:name w:val="64CAB3080A6D4A078C796FEBF1FB6DF7"/>
        <w:category>
          <w:name w:val="Algemeen"/>
          <w:gallery w:val="placeholder"/>
        </w:category>
        <w:types>
          <w:type w:val="bbPlcHdr"/>
        </w:types>
        <w:behaviors>
          <w:behavior w:val="content"/>
        </w:behaviors>
        <w:guid w:val="{64CA56EA-DFF7-488F-BF8E-331C7F7344D7}"/>
      </w:docPartPr>
      <w:docPartBody>
        <w:p w:rsidR="001C247F" w:rsidRDefault="005E1D76">
          <w:pPr>
            <w:pStyle w:val="64CAB3080A6D4A078C796FEBF1FB6DF7"/>
          </w:pPr>
          <w:r w:rsidRPr="00481BE2">
            <w:rPr>
              <w:rStyle w:val="Tekstvantijdelijkeaanduiding"/>
            </w:rPr>
            <w:t>Klik of tik om tekst in te voeren.</w:t>
          </w:r>
        </w:p>
      </w:docPartBody>
    </w:docPart>
    <w:docPart>
      <w:docPartPr>
        <w:name w:val="FBD7F392C2B549E0B416AE7CBBDDD9B7"/>
        <w:category>
          <w:name w:val="Algemeen"/>
          <w:gallery w:val="placeholder"/>
        </w:category>
        <w:types>
          <w:type w:val="bbPlcHdr"/>
        </w:types>
        <w:behaviors>
          <w:behavior w:val="content"/>
        </w:behaviors>
        <w:guid w:val="{DCEFC192-F444-4CDF-8D39-93926C9A3590}"/>
      </w:docPartPr>
      <w:docPartBody>
        <w:p w:rsidR="001C247F" w:rsidRDefault="005E1D76">
          <w:pPr>
            <w:pStyle w:val="FBD7F392C2B549E0B416AE7CBBDDD9B7"/>
          </w:pPr>
          <w:r w:rsidRPr="00481BE2">
            <w:rPr>
              <w:rStyle w:val="Tekstvantijdelijkeaanduiding"/>
            </w:rPr>
            <w:t>Klik of tik om tekst in te voeren.</w:t>
          </w:r>
        </w:p>
      </w:docPartBody>
    </w:docPart>
    <w:docPart>
      <w:docPartPr>
        <w:name w:val="AB76A30F224B48A3A808AE89F98C638A"/>
        <w:category>
          <w:name w:val="Algemeen"/>
          <w:gallery w:val="placeholder"/>
        </w:category>
        <w:types>
          <w:type w:val="bbPlcHdr"/>
        </w:types>
        <w:behaviors>
          <w:behavior w:val="content"/>
        </w:behaviors>
        <w:guid w:val="{EBBD5F50-6252-4A86-86B6-6ECC09030449}"/>
      </w:docPartPr>
      <w:docPartBody>
        <w:p w:rsidR="001C247F" w:rsidRDefault="005E1D76">
          <w:pPr>
            <w:pStyle w:val="AB76A30F224B48A3A808AE89F98C638A"/>
          </w:pPr>
          <w:r w:rsidRPr="00481BE2">
            <w:rPr>
              <w:rStyle w:val="Tekstvantijdelijkeaanduiding"/>
            </w:rPr>
            <w:t>Klik of tik om tekst in te voeren.</w:t>
          </w:r>
        </w:p>
      </w:docPartBody>
    </w:docPart>
    <w:docPart>
      <w:docPartPr>
        <w:name w:val="BE22CC6E5CF8427CBC22836597AD1559"/>
        <w:category>
          <w:name w:val="Algemeen"/>
          <w:gallery w:val="placeholder"/>
        </w:category>
        <w:types>
          <w:type w:val="bbPlcHdr"/>
        </w:types>
        <w:behaviors>
          <w:behavior w:val="content"/>
        </w:behaviors>
        <w:guid w:val="{E0F041B7-9386-40E3-A6BE-0632D500DB0D}"/>
      </w:docPartPr>
      <w:docPartBody>
        <w:p w:rsidR="001C247F" w:rsidRDefault="005E1D76">
          <w:pPr>
            <w:pStyle w:val="BE22CC6E5CF8427CBC22836597AD1559"/>
          </w:pPr>
          <w:r w:rsidRPr="00481BE2">
            <w:rPr>
              <w:rStyle w:val="Tekstvantijdelijkeaanduiding"/>
            </w:rPr>
            <w:t>Klik of tik om tekst in te voeren.</w:t>
          </w:r>
        </w:p>
      </w:docPartBody>
    </w:docPart>
    <w:docPart>
      <w:docPartPr>
        <w:name w:val="E18BAF2FB8D94E72BCD16220FCFCB2EC"/>
        <w:category>
          <w:name w:val="Algemeen"/>
          <w:gallery w:val="placeholder"/>
        </w:category>
        <w:types>
          <w:type w:val="bbPlcHdr"/>
        </w:types>
        <w:behaviors>
          <w:behavior w:val="content"/>
        </w:behaviors>
        <w:guid w:val="{CB9CC6A1-1729-481A-BC90-05C3E15FD251}"/>
      </w:docPartPr>
      <w:docPartBody>
        <w:p w:rsidR="001C247F" w:rsidRDefault="005E1D76">
          <w:pPr>
            <w:pStyle w:val="E18BAF2FB8D94E72BCD16220FCFCB2EC"/>
          </w:pPr>
          <w:r w:rsidRPr="00481BE2">
            <w:rPr>
              <w:rStyle w:val="Tekstvantijdelijkeaanduiding"/>
            </w:rPr>
            <w:t>Klik of tik om tekst in te voeren.</w:t>
          </w:r>
        </w:p>
      </w:docPartBody>
    </w:docPart>
    <w:docPart>
      <w:docPartPr>
        <w:name w:val="2257D9358BDC46B28F733BB9A8AB6185"/>
        <w:category>
          <w:name w:val="Algemeen"/>
          <w:gallery w:val="placeholder"/>
        </w:category>
        <w:types>
          <w:type w:val="bbPlcHdr"/>
        </w:types>
        <w:behaviors>
          <w:behavior w:val="content"/>
        </w:behaviors>
        <w:guid w:val="{0E92D67B-0547-486F-B775-28A1AA72F96B}"/>
      </w:docPartPr>
      <w:docPartBody>
        <w:p w:rsidR="001C247F" w:rsidRDefault="005E1D76">
          <w:pPr>
            <w:pStyle w:val="2257D9358BDC46B28F733BB9A8AB6185"/>
          </w:pPr>
          <w:r w:rsidRPr="00481BE2">
            <w:rPr>
              <w:rStyle w:val="Tekstvantijdelijkeaanduiding"/>
            </w:rPr>
            <w:t>Klik of tik om tekst in te voeren.</w:t>
          </w:r>
        </w:p>
      </w:docPartBody>
    </w:docPart>
    <w:docPart>
      <w:docPartPr>
        <w:name w:val="1609FE454B9F473FB03B63F935B062F6"/>
        <w:category>
          <w:name w:val="Algemeen"/>
          <w:gallery w:val="placeholder"/>
        </w:category>
        <w:types>
          <w:type w:val="bbPlcHdr"/>
        </w:types>
        <w:behaviors>
          <w:behavior w:val="content"/>
        </w:behaviors>
        <w:guid w:val="{23E79886-F0D7-483D-B083-388FD06D3D41}"/>
      </w:docPartPr>
      <w:docPartBody>
        <w:p w:rsidR="001C247F" w:rsidRDefault="005E1D76">
          <w:pPr>
            <w:pStyle w:val="1609FE454B9F473FB03B63F935B062F6"/>
          </w:pPr>
          <w:r w:rsidRPr="00481BE2">
            <w:rPr>
              <w:rStyle w:val="Tekstvantijdelijkeaanduiding"/>
            </w:rPr>
            <w:t>Klik of tik om tekst in te voeren.</w:t>
          </w:r>
        </w:p>
      </w:docPartBody>
    </w:docPart>
    <w:docPart>
      <w:docPartPr>
        <w:name w:val="42FACE472BF24522A59A76D76C4C7DBB"/>
        <w:category>
          <w:name w:val="Algemeen"/>
          <w:gallery w:val="placeholder"/>
        </w:category>
        <w:types>
          <w:type w:val="bbPlcHdr"/>
        </w:types>
        <w:behaviors>
          <w:behavior w:val="content"/>
        </w:behaviors>
        <w:guid w:val="{AE19033D-CBDF-4C5A-A300-6095811BF37B}"/>
      </w:docPartPr>
      <w:docPartBody>
        <w:p w:rsidR="001C247F" w:rsidRDefault="005E1D76">
          <w:pPr>
            <w:pStyle w:val="42FACE472BF24522A59A76D76C4C7DBB"/>
          </w:pPr>
          <w:r w:rsidRPr="00481BE2">
            <w:rPr>
              <w:rStyle w:val="Tekstvantijdelijkeaanduiding"/>
            </w:rPr>
            <w:t>Klik of tik om tekst in te voeren.</w:t>
          </w:r>
        </w:p>
      </w:docPartBody>
    </w:docPart>
    <w:docPart>
      <w:docPartPr>
        <w:name w:val="0F1A726A318B4DA497E69A184C213184"/>
        <w:category>
          <w:name w:val="Algemeen"/>
          <w:gallery w:val="placeholder"/>
        </w:category>
        <w:types>
          <w:type w:val="bbPlcHdr"/>
        </w:types>
        <w:behaviors>
          <w:behavior w:val="content"/>
        </w:behaviors>
        <w:guid w:val="{D6245E49-689F-47F4-88EA-B782C2065CB8}"/>
      </w:docPartPr>
      <w:docPartBody>
        <w:p w:rsidR="001C247F" w:rsidRDefault="005E1D76">
          <w:pPr>
            <w:pStyle w:val="0F1A726A318B4DA497E69A184C213184"/>
          </w:pPr>
          <w:r w:rsidRPr="00481BE2">
            <w:rPr>
              <w:rStyle w:val="Tekstvantijdelijkeaanduiding"/>
            </w:rPr>
            <w:t>Klik of tik om tekst in te voeren.</w:t>
          </w:r>
        </w:p>
      </w:docPartBody>
    </w:docPart>
    <w:docPart>
      <w:docPartPr>
        <w:name w:val="EDB92B8479074381AF9827D846180FE7"/>
        <w:category>
          <w:name w:val="Algemeen"/>
          <w:gallery w:val="placeholder"/>
        </w:category>
        <w:types>
          <w:type w:val="bbPlcHdr"/>
        </w:types>
        <w:behaviors>
          <w:behavior w:val="content"/>
        </w:behaviors>
        <w:guid w:val="{8C39236D-2832-4ED9-BAAE-D4F0CD1409D6}"/>
      </w:docPartPr>
      <w:docPartBody>
        <w:p w:rsidR="001C247F" w:rsidRDefault="005E1D76">
          <w:pPr>
            <w:pStyle w:val="EDB92B8479074381AF9827D846180FE7"/>
          </w:pPr>
          <w:r w:rsidRPr="00481BE2">
            <w:rPr>
              <w:rStyle w:val="Tekstvantijdelijkeaanduiding"/>
            </w:rPr>
            <w:t>Klik of tik om tekst in te voeren.</w:t>
          </w:r>
        </w:p>
      </w:docPartBody>
    </w:docPart>
    <w:docPart>
      <w:docPartPr>
        <w:name w:val="7FBDBC5AEA9440709F4D5EECB52E0B94"/>
        <w:category>
          <w:name w:val="Algemeen"/>
          <w:gallery w:val="placeholder"/>
        </w:category>
        <w:types>
          <w:type w:val="bbPlcHdr"/>
        </w:types>
        <w:behaviors>
          <w:behavior w:val="content"/>
        </w:behaviors>
        <w:guid w:val="{14761B8A-B47C-494D-A32A-E735541C8906}"/>
      </w:docPartPr>
      <w:docPartBody>
        <w:p w:rsidR="001C247F" w:rsidRDefault="005E1D76">
          <w:pPr>
            <w:pStyle w:val="7FBDBC5AEA9440709F4D5EECB52E0B94"/>
          </w:pPr>
          <w:r w:rsidRPr="00481BE2">
            <w:rPr>
              <w:rStyle w:val="Tekstvantijdelijkeaanduiding"/>
            </w:rPr>
            <w:t>Klik of tik om tekst in te voeren.</w:t>
          </w:r>
        </w:p>
      </w:docPartBody>
    </w:docPart>
    <w:docPart>
      <w:docPartPr>
        <w:name w:val="B25ED5821B9947C29C2CA13FD073D75B"/>
        <w:category>
          <w:name w:val="Algemeen"/>
          <w:gallery w:val="placeholder"/>
        </w:category>
        <w:types>
          <w:type w:val="bbPlcHdr"/>
        </w:types>
        <w:behaviors>
          <w:behavior w:val="content"/>
        </w:behaviors>
        <w:guid w:val="{058F577E-1E7E-48AD-BBB4-FB0FB90AF3B9}"/>
      </w:docPartPr>
      <w:docPartBody>
        <w:p w:rsidR="001C247F" w:rsidRDefault="005E1D76">
          <w:pPr>
            <w:pStyle w:val="B25ED5821B9947C29C2CA13FD073D75B"/>
          </w:pPr>
          <w:r w:rsidRPr="00481BE2">
            <w:rPr>
              <w:rStyle w:val="Tekstvantijdelijkeaanduiding"/>
            </w:rPr>
            <w:t>Klik of tik om tekst in te voeren.</w:t>
          </w:r>
        </w:p>
      </w:docPartBody>
    </w:docPart>
    <w:docPart>
      <w:docPartPr>
        <w:name w:val="92308E8C329B411AABFB152B386D7AD1"/>
        <w:category>
          <w:name w:val="Algemeen"/>
          <w:gallery w:val="placeholder"/>
        </w:category>
        <w:types>
          <w:type w:val="bbPlcHdr"/>
        </w:types>
        <w:behaviors>
          <w:behavior w:val="content"/>
        </w:behaviors>
        <w:guid w:val="{5CA17B39-86CF-47A7-9FC5-FF20B49088F3}"/>
      </w:docPartPr>
      <w:docPartBody>
        <w:p w:rsidR="001C247F" w:rsidRDefault="005E1D76">
          <w:pPr>
            <w:pStyle w:val="92308E8C329B411AABFB152B386D7AD1"/>
          </w:pPr>
          <w:r w:rsidRPr="00481BE2">
            <w:rPr>
              <w:rStyle w:val="Tekstvantijdelijkeaanduiding"/>
            </w:rPr>
            <w:t>Klik of tik om tekst in te voeren.</w:t>
          </w:r>
        </w:p>
      </w:docPartBody>
    </w:docPart>
    <w:docPart>
      <w:docPartPr>
        <w:name w:val="51D2A5700A8B45629F97A0FFF36A5CBA"/>
        <w:category>
          <w:name w:val="Algemeen"/>
          <w:gallery w:val="placeholder"/>
        </w:category>
        <w:types>
          <w:type w:val="bbPlcHdr"/>
        </w:types>
        <w:behaviors>
          <w:behavior w:val="content"/>
        </w:behaviors>
        <w:guid w:val="{B65191C4-A539-4B61-B2DC-E42805A6CD9D}"/>
      </w:docPartPr>
      <w:docPartBody>
        <w:p w:rsidR="001C247F" w:rsidRDefault="005E1D76">
          <w:pPr>
            <w:pStyle w:val="51D2A5700A8B45629F97A0FFF36A5CBA"/>
          </w:pPr>
          <w:r w:rsidRPr="00481BE2">
            <w:rPr>
              <w:rStyle w:val="Tekstvantijdelijkeaanduiding"/>
            </w:rPr>
            <w:t>Klik of tik om tekst in te voeren.</w:t>
          </w:r>
        </w:p>
      </w:docPartBody>
    </w:docPart>
    <w:docPart>
      <w:docPartPr>
        <w:name w:val="744DC96060A84D139878046DC8A0951A"/>
        <w:category>
          <w:name w:val="Algemeen"/>
          <w:gallery w:val="placeholder"/>
        </w:category>
        <w:types>
          <w:type w:val="bbPlcHdr"/>
        </w:types>
        <w:behaviors>
          <w:behavior w:val="content"/>
        </w:behaviors>
        <w:guid w:val="{877EC64C-166F-4EB4-A7D0-668FB5955192}"/>
      </w:docPartPr>
      <w:docPartBody>
        <w:p w:rsidR="001C247F" w:rsidRDefault="005E1D76">
          <w:pPr>
            <w:pStyle w:val="744DC96060A84D139878046DC8A0951A"/>
          </w:pPr>
          <w:r w:rsidRPr="00481BE2">
            <w:rPr>
              <w:rStyle w:val="Tekstvantijdelijkeaanduiding"/>
            </w:rPr>
            <w:t>Klik of tik om tekst in te voeren.</w:t>
          </w:r>
        </w:p>
      </w:docPartBody>
    </w:docPart>
    <w:docPart>
      <w:docPartPr>
        <w:name w:val="B7972573517F4B0F898ECFBEB0D208E1"/>
        <w:category>
          <w:name w:val="Algemeen"/>
          <w:gallery w:val="placeholder"/>
        </w:category>
        <w:types>
          <w:type w:val="bbPlcHdr"/>
        </w:types>
        <w:behaviors>
          <w:behavior w:val="content"/>
        </w:behaviors>
        <w:guid w:val="{1715648A-9CBA-40B3-A5F0-477F1631787A}"/>
      </w:docPartPr>
      <w:docPartBody>
        <w:p w:rsidR="001C247F" w:rsidRDefault="005E1D76">
          <w:pPr>
            <w:pStyle w:val="B7972573517F4B0F898ECFBEB0D208E1"/>
          </w:pPr>
          <w:r w:rsidRPr="00481BE2">
            <w:rPr>
              <w:rStyle w:val="Tekstvantijdelijkeaanduiding"/>
            </w:rPr>
            <w:t>Klik of tik om tekst in te voeren.</w:t>
          </w:r>
        </w:p>
      </w:docPartBody>
    </w:docPart>
    <w:docPart>
      <w:docPartPr>
        <w:name w:val="87E1C5C706824D979A21295CEBB45927"/>
        <w:category>
          <w:name w:val="Algemeen"/>
          <w:gallery w:val="placeholder"/>
        </w:category>
        <w:types>
          <w:type w:val="bbPlcHdr"/>
        </w:types>
        <w:behaviors>
          <w:behavior w:val="content"/>
        </w:behaviors>
        <w:guid w:val="{6105AEE9-F7AC-4E86-897F-FBD8F505EFC1}"/>
      </w:docPartPr>
      <w:docPartBody>
        <w:p w:rsidR="001C247F" w:rsidRDefault="005E1D76">
          <w:pPr>
            <w:pStyle w:val="87E1C5C706824D979A21295CEBB45927"/>
          </w:pPr>
          <w:r w:rsidRPr="00481BE2">
            <w:rPr>
              <w:rStyle w:val="Tekstvantijdelijkeaanduiding"/>
            </w:rPr>
            <w:t>Klik of tik om tekst in te voeren.</w:t>
          </w:r>
        </w:p>
      </w:docPartBody>
    </w:docPart>
    <w:docPart>
      <w:docPartPr>
        <w:name w:val="1E94DC8C2E534834AF8A7A19440F3525"/>
        <w:category>
          <w:name w:val="Algemeen"/>
          <w:gallery w:val="placeholder"/>
        </w:category>
        <w:types>
          <w:type w:val="bbPlcHdr"/>
        </w:types>
        <w:behaviors>
          <w:behavior w:val="content"/>
        </w:behaviors>
        <w:guid w:val="{8E2B6E08-FA75-4E44-BB02-645091414DE8}"/>
      </w:docPartPr>
      <w:docPartBody>
        <w:p w:rsidR="001C247F" w:rsidRDefault="005E1D76">
          <w:pPr>
            <w:pStyle w:val="1E94DC8C2E534834AF8A7A19440F3525"/>
          </w:pPr>
          <w:r w:rsidRPr="00481BE2">
            <w:rPr>
              <w:rStyle w:val="Tekstvantijdelijkeaanduiding"/>
            </w:rPr>
            <w:t>Klik of tik om tekst in te voeren.</w:t>
          </w:r>
        </w:p>
      </w:docPartBody>
    </w:docPart>
    <w:docPart>
      <w:docPartPr>
        <w:name w:val="AB0150C51A5F46AFA8215400851265E7"/>
        <w:category>
          <w:name w:val="Algemeen"/>
          <w:gallery w:val="placeholder"/>
        </w:category>
        <w:types>
          <w:type w:val="bbPlcHdr"/>
        </w:types>
        <w:behaviors>
          <w:behavior w:val="content"/>
        </w:behaviors>
        <w:guid w:val="{A083FA42-52D0-42EE-8195-488CE3454E58}"/>
      </w:docPartPr>
      <w:docPartBody>
        <w:p w:rsidR="001C247F" w:rsidRDefault="005E1D76">
          <w:pPr>
            <w:pStyle w:val="AB0150C51A5F46AFA8215400851265E7"/>
          </w:pPr>
          <w:r w:rsidRPr="00481BE2">
            <w:rPr>
              <w:rStyle w:val="Tekstvantijdelijkeaanduiding"/>
            </w:rPr>
            <w:t>Klik of tik om tekst in te voeren.</w:t>
          </w:r>
        </w:p>
      </w:docPartBody>
    </w:docPart>
    <w:docPart>
      <w:docPartPr>
        <w:name w:val="2DB1FD7DCB074C2D811EE430B1DDFB13"/>
        <w:category>
          <w:name w:val="Algemeen"/>
          <w:gallery w:val="placeholder"/>
        </w:category>
        <w:types>
          <w:type w:val="bbPlcHdr"/>
        </w:types>
        <w:behaviors>
          <w:behavior w:val="content"/>
        </w:behaviors>
        <w:guid w:val="{0D8ABA30-BDB0-4CC0-99D6-437A1301397B}"/>
      </w:docPartPr>
      <w:docPartBody>
        <w:p w:rsidR="001C247F" w:rsidRDefault="005E1D76">
          <w:pPr>
            <w:pStyle w:val="2DB1FD7DCB074C2D811EE430B1DDFB13"/>
          </w:pPr>
          <w:r w:rsidRPr="00481BE2">
            <w:rPr>
              <w:rStyle w:val="Tekstvantijdelijkeaanduiding"/>
            </w:rPr>
            <w:t>Klik of tik om tekst in te voeren.</w:t>
          </w:r>
        </w:p>
      </w:docPartBody>
    </w:docPart>
    <w:docPart>
      <w:docPartPr>
        <w:name w:val="B87BEE8528C741ECB1B899F1C1B7CDA8"/>
        <w:category>
          <w:name w:val="Algemeen"/>
          <w:gallery w:val="placeholder"/>
        </w:category>
        <w:types>
          <w:type w:val="bbPlcHdr"/>
        </w:types>
        <w:behaviors>
          <w:behavior w:val="content"/>
        </w:behaviors>
        <w:guid w:val="{83AB3098-06F6-4E86-AEDD-D3063A7E038E}"/>
      </w:docPartPr>
      <w:docPartBody>
        <w:p w:rsidR="001C247F" w:rsidRDefault="005E1D76">
          <w:pPr>
            <w:pStyle w:val="B87BEE8528C741ECB1B899F1C1B7CDA8"/>
          </w:pPr>
          <w:r w:rsidRPr="00481BE2">
            <w:rPr>
              <w:rStyle w:val="Tekstvantijdelijkeaanduiding"/>
            </w:rPr>
            <w:t>Klik of tik om tekst in te voeren.</w:t>
          </w:r>
        </w:p>
      </w:docPartBody>
    </w:docPart>
    <w:docPart>
      <w:docPartPr>
        <w:name w:val="2F73995FD84E4435BBA59BFCE9A77A0C"/>
        <w:category>
          <w:name w:val="Algemeen"/>
          <w:gallery w:val="placeholder"/>
        </w:category>
        <w:types>
          <w:type w:val="bbPlcHdr"/>
        </w:types>
        <w:behaviors>
          <w:behavior w:val="content"/>
        </w:behaviors>
        <w:guid w:val="{06727A1D-F44D-4A09-BD54-FA23EA2D896A}"/>
      </w:docPartPr>
      <w:docPartBody>
        <w:p w:rsidR="001C247F" w:rsidRDefault="005E1D76">
          <w:pPr>
            <w:pStyle w:val="2F73995FD84E4435BBA59BFCE9A77A0C"/>
          </w:pPr>
          <w:r w:rsidRPr="00481BE2">
            <w:rPr>
              <w:rStyle w:val="Tekstvantijdelijkeaanduiding"/>
            </w:rPr>
            <w:t>Klik of tik om tekst in te voeren.</w:t>
          </w:r>
        </w:p>
      </w:docPartBody>
    </w:docPart>
    <w:docPart>
      <w:docPartPr>
        <w:name w:val="21E9C5B366EB4A7A8DC4ADBF0BF772A2"/>
        <w:category>
          <w:name w:val="Algemeen"/>
          <w:gallery w:val="placeholder"/>
        </w:category>
        <w:types>
          <w:type w:val="bbPlcHdr"/>
        </w:types>
        <w:behaviors>
          <w:behavior w:val="content"/>
        </w:behaviors>
        <w:guid w:val="{DCD99825-B1C0-4FA9-8FE0-408A0BD49025}"/>
      </w:docPartPr>
      <w:docPartBody>
        <w:p w:rsidR="001C247F" w:rsidRDefault="005E1D76">
          <w:pPr>
            <w:pStyle w:val="21E9C5B366EB4A7A8DC4ADBF0BF772A2"/>
          </w:pPr>
          <w:r w:rsidRPr="00481BE2">
            <w:rPr>
              <w:rStyle w:val="Tekstvantijdelijkeaanduiding"/>
            </w:rPr>
            <w:t>Klik of tik om tekst in te voeren.</w:t>
          </w:r>
        </w:p>
      </w:docPartBody>
    </w:docPart>
    <w:docPart>
      <w:docPartPr>
        <w:name w:val="18BDFC6CA8A644B5830B80D40A9C7127"/>
        <w:category>
          <w:name w:val="Algemeen"/>
          <w:gallery w:val="placeholder"/>
        </w:category>
        <w:types>
          <w:type w:val="bbPlcHdr"/>
        </w:types>
        <w:behaviors>
          <w:behavior w:val="content"/>
        </w:behaviors>
        <w:guid w:val="{A40AFE59-9AC6-49AF-8705-F95F766D9A3B}"/>
      </w:docPartPr>
      <w:docPartBody>
        <w:p w:rsidR="001C247F" w:rsidRDefault="005E1D76">
          <w:pPr>
            <w:pStyle w:val="18BDFC6CA8A644B5830B80D40A9C7127"/>
          </w:pPr>
          <w:r w:rsidRPr="00481BE2">
            <w:rPr>
              <w:rStyle w:val="Tekstvantijdelijkeaanduiding"/>
            </w:rPr>
            <w:t>Klik of tik om tekst in te voeren.</w:t>
          </w:r>
        </w:p>
      </w:docPartBody>
    </w:docPart>
    <w:docPart>
      <w:docPartPr>
        <w:name w:val="7F86CD1CF86845AE82F53A3EB8B614D3"/>
        <w:category>
          <w:name w:val="Algemeen"/>
          <w:gallery w:val="placeholder"/>
        </w:category>
        <w:types>
          <w:type w:val="bbPlcHdr"/>
        </w:types>
        <w:behaviors>
          <w:behavior w:val="content"/>
        </w:behaviors>
        <w:guid w:val="{5869820F-DB7F-4320-879A-60FD50617096}"/>
      </w:docPartPr>
      <w:docPartBody>
        <w:p w:rsidR="001C247F" w:rsidRDefault="005E1D76">
          <w:pPr>
            <w:pStyle w:val="7F86CD1CF86845AE82F53A3EB8B614D3"/>
          </w:pPr>
          <w:r w:rsidRPr="00481BE2">
            <w:rPr>
              <w:rStyle w:val="Tekstvantijdelijkeaanduiding"/>
            </w:rPr>
            <w:t>Klik of tik om tekst in te voeren.</w:t>
          </w:r>
        </w:p>
      </w:docPartBody>
    </w:docPart>
    <w:docPart>
      <w:docPartPr>
        <w:name w:val="C1E43FB7B31A44249FA20A2B264564E7"/>
        <w:category>
          <w:name w:val="Algemeen"/>
          <w:gallery w:val="placeholder"/>
        </w:category>
        <w:types>
          <w:type w:val="bbPlcHdr"/>
        </w:types>
        <w:behaviors>
          <w:behavior w:val="content"/>
        </w:behaviors>
        <w:guid w:val="{CFE4E0DF-AA6A-4594-B7F2-E4D19549FC94}"/>
      </w:docPartPr>
      <w:docPartBody>
        <w:p w:rsidR="001C247F" w:rsidRDefault="005E1D76">
          <w:pPr>
            <w:pStyle w:val="C1E43FB7B31A44249FA20A2B264564E7"/>
          </w:pPr>
          <w:r w:rsidRPr="00481BE2">
            <w:rPr>
              <w:rStyle w:val="Tekstvantijdelijkeaanduiding"/>
            </w:rPr>
            <w:t>Klik of tik om tekst in te voeren.</w:t>
          </w:r>
        </w:p>
      </w:docPartBody>
    </w:docPart>
    <w:docPart>
      <w:docPartPr>
        <w:name w:val="DC455206B50A4987B041E179B28EC5D5"/>
        <w:category>
          <w:name w:val="Algemeen"/>
          <w:gallery w:val="placeholder"/>
        </w:category>
        <w:types>
          <w:type w:val="bbPlcHdr"/>
        </w:types>
        <w:behaviors>
          <w:behavior w:val="content"/>
        </w:behaviors>
        <w:guid w:val="{5E7E40A6-98B0-47E6-B443-29A7D07DE57C}"/>
      </w:docPartPr>
      <w:docPartBody>
        <w:p w:rsidR="001C247F" w:rsidRDefault="005E1D76">
          <w:pPr>
            <w:pStyle w:val="DC455206B50A4987B041E179B28EC5D5"/>
          </w:pPr>
          <w:r w:rsidRPr="00481BE2">
            <w:rPr>
              <w:rStyle w:val="Tekstvantijdelijkeaanduiding"/>
            </w:rPr>
            <w:t>Klik of tik om tekst in te voeren.</w:t>
          </w:r>
        </w:p>
      </w:docPartBody>
    </w:docPart>
    <w:docPart>
      <w:docPartPr>
        <w:name w:val="F42821F70B084B71A2F8B11B9DA301F5"/>
        <w:category>
          <w:name w:val="Algemeen"/>
          <w:gallery w:val="placeholder"/>
        </w:category>
        <w:types>
          <w:type w:val="bbPlcHdr"/>
        </w:types>
        <w:behaviors>
          <w:behavior w:val="content"/>
        </w:behaviors>
        <w:guid w:val="{4EAF827F-6214-4BC8-BA62-7BCFE06F49A9}"/>
      </w:docPartPr>
      <w:docPartBody>
        <w:p w:rsidR="001C247F" w:rsidRDefault="005E1D76">
          <w:pPr>
            <w:pStyle w:val="F42821F70B084B71A2F8B11B9DA301F5"/>
          </w:pPr>
          <w:r w:rsidRPr="00481BE2">
            <w:rPr>
              <w:rStyle w:val="Tekstvantijdelijkeaanduiding"/>
            </w:rPr>
            <w:t>Klik of tik om tekst in te voeren.</w:t>
          </w:r>
        </w:p>
      </w:docPartBody>
    </w:docPart>
    <w:docPart>
      <w:docPartPr>
        <w:name w:val="1261889616A848B1B220CB8F4793230A"/>
        <w:category>
          <w:name w:val="Algemeen"/>
          <w:gallery w:val="placeholder"/>
        </w:category>
        <w:types>
          <w:type w:val="bbPlcHdr"/>
        </w:types>
        <w:behaviors>
          <w:behavior w:val="content"/>
        </w:behaviors>
        <w:guid w:val="{E6E796F3-3AA3-4816-904D-FC9FC38F42AA}"/>
      </w:docPartPr>
      <w:docPartBody>
        <w:p w:rsidR="001C247F" w:rsidRDefault="005E1D76">
          <w:pPr>
            <w:pStyle w:val="1261889616A848B1B220CB8F4793230A"/>
          </w:pPr>
          <w:r w:rsidRPr="00481BE2">
            <w:rPr>
              <w:rStyle w:val="Tekstvantijdelijkeaanduiding"/>
            </w:rPr>
            <w:t>Klik of tik om tekst in te voeren.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1D76"/>
    <w:rsid w:val="001C247F"/>
    <w:rsid w:val="0028659C"/>
    <w:rsid w:val="00396657"/>
    <w:rsid w:val="005E1D76"/>
    <w:rsid w:val="00CF111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Pr>
      <w:color w:val="808080"/>
    </w:rPr>
  </w:style>
  <w:style w:type="paragraph" w:customStyle="1" w:styleId="588C7C689D5349FA9719B52220C4165E">
    <w:name w:val="588C7C689D5349FA9719B52220C4165E"/>
  </w:style>
  <w:style w:type="paragraph" w:customStyle="1" w:styleId="2D831CE5A7A34E58B1B21C7396C96CA3">
    <w:name w:val="2D831CE5A7A34E58B1B21C7396C96CA3"/>
  </w:style>
  <w:style w:type="paragraph" w:customStyle="1" w:styleId="E25EB8AFCA5B4E2FA1E01F2254B5A1C1">
    <w:name w:val="E25EB8AFCA5B4E2FA1E01F2254B5A1C1"/>
  </w:style>
  <w:style w:type="paragraph" w:customStyle="1" w:styleId="35C06FCDFD9A4163BC098E8B3EF2E2E2">
    <w:name w:val="35C06FCDFD9A4163BC098E8B3EF2E2E2"/>
  </w:style>
  <w:style w:type="paragraph" w:customStyle="1" w:styleId="2F24D5CF1A8F4FED9E8D56958955A7CA">
    <w:name w:val="2F24D5CF1A8F4FED9E8D56958955A7CA"/>
  </w:style>
  <w:style w:type="paragraph" w:customStyle="1" w:styleId="53BDB0A380EC46739B23B48BDDC9E946">
    <w:name w:val="53BDB0A380EC46739B23B48BDDC9E946"/>
  </w:style>
  <w:style w:type="paragraph" w:customStyle="1" w:styleId="3875314EF3054F8AA76D6976921EF040">
    <w:name w:val="3875314EF3054F8AA76D6976921EF040"/>
  </w:style>
  <w:style w:type="paragraph" w:customStyle="1" w:styleId="609D06F586D74EEFB617964B2CF34B16">
    <w:name w:val="609D06F586D74EEFB617964B2CF34B16"/>
  </w:style>
  <w:style w:type="paragraph" w:customStyle="1" w:styleId="822F96CD3A91400CBE886432D6D5A3ED">
    <w:name w:val="822F96CD3A91400CBE886432D6D5A3ED"/>
  </w:style>
  <w:style w:type="paragraph" w:customStyle="1" w:styleId="CD0C59AFE2E440438DFCD20AD504F4DC">
    <w:name w:val="CD0C59AFE2E440438DFCD20AD504F4DC"/>
  </w:style>
  <w:style w:type="paragraph" w:customStyle="1" w:styleId="62666B0668F1468A9C8F5EBC3B8AF35A">
    <w:name w:val="62666B0668F1468A9C8F5EBC3B8AF35A"/>
  </w:style>
  <w:style w:type="paragraph" w:customStyle="1" w:styleId="0370BFE1BA78433F90FC1D8EE2C435A1">
    <w:name w:val="0370BFE1BA78433F90FC1D8EE2C435A1"/>
  </w:style>
  <w:style w:type="paragraph" w:customStyle="1" w:styleId="593DADB899854385AD07F2B50BA2C9F6">
    <w:name w:val="593DADB899854385AD07F2B50BA2C9F6"/>
  </w:style>
  <w:style w:type="paragraph" w:customStyle="1" w:styleId="EE7394FFBF1243398527EEEE6E68A727">
    <w:name w:val="EE7394FFBF1243398527EEEE6E68A727"/>
  </w:style>
  <w:style w:type="paragraph" w:customStyle="1" w:styleId="63B1A5CE55F842DA875E2DFFFCAF22B0">
    <w:name w:val="63B1A5CE55F842DA875E2DFFFCAF22B0"/>
  </w:style>
  <w:style w:type="paragraph" w:customStyle="1" w:styleId="D05824364D0E4BE48F9B93DBD625564E">
    <w:name w:val="D05824364D0E4BE48F9B93DBD625564E"/>
  </w:style>
  <w:style w:type="paragraph" w:customStyle="1" w:styleId="7D3DE621C5184B4DB310B5DD58A64E2E">
    <w:name w:val="7D3DE621C5184B4DB310B5DD58A64E2E"/>
  </w:style>
  <w:style w:type="paragraph" w:customStyle="1" w:styleId="0F07B4C9CA364C559C5EA84CC4261CE0">
    <w:name w:val="0F07B4C9CA364C559C5EA84CC4261CE0"/>
  </w:style>
  <w:style w:type="paragraph" w:customStyle="1" w:styleId="0D6A159FE569485CAFDA1D8938CC1992">
    <w:name w:val="0D6A159FE569485CAFDA1D8938CC1992"/>
  </w:style>
  <w:style w:type="paragraph" w:customStyle="1" w:styleId="FCC0E1F62AF54D97AC911574E1B33695">
    <w:name w:val="FCC0E1F62AF54D97AC911574E1B33695"/>
  </w:style>
  <w:style w:type="paragraph" w:customStyle="1" w:styleId="241ACD744EBC4DF6A78DEBE7518EEC72">
    <w:name w:val="241ACD744EBC4DF6A78DEBE7518EEC72"/>
  </w:style>
  <w:style w:type="paragraph" w:customStyle="1" w:styleId="43007AD6F8D74E6C8C219E1C3829D43D">
    <w:name w:val="43007AD6F8D74E6C8C219E1C3829D43D"/>
  </w:style>
  <w:style w:type="paragraph" w:customStyle="1" w:styleId="DA1D4B5B6B6149519313B99E9C6A4411">
    <w:name w:val="DA1D4B5B6B6149519313B99E9C6A4411"/>
  </w:style>
  <w:style w:type="paragraph" w:customStyle="1" w:styleId="64CAB3080A6D4A078C796FEBF1FB6DF7">
    <w:name w:val="64CAB3080A6D4A078C796FEBF1FB6DF7"/>
  </w:style>
  <w:style w:type="paragraph" w:customStyle="1" w:styleId="FBD7F392C2B549E0B416AE7CBBDDD9B7">
    <w:name w:val="FBD7F392C2B549E0B416AE7CBBDDD9B7"/>
  </w:style>
  <w:style w:type="paragraph" w:customStyle="1" w:styleId="AB76A30F224B48A3A808AE89F98C638A">
    <w:name w:val="AB76A30F224B48A3A808AE89F98C638A"/>
  </w:style>
  <w:style w:type="paragraph" w:customStyle="1" w:styleId="BE22CC6E5CF8427CBC22836597AD1559">
    <w:name w:val="BE22CC6E5CF8427CBC22836597AD1559"/>
  </w:style>
  <w:style w:type="paragraph" w:customStyle="1" w:styleId="E18BAF2FB8D94E72BCD16220FCFCB2EC">
    <w:name w:val="E18BAF2FB8D94E72BCD16220FCFCB2EC"/>
  </w:style>
  <w:style w:type="paragraph" w:customStyle="1" w:styleId="2257D9358BDC46B28F733BB9A8AB6185">
    <w:name w:val="2257D9358BDC46B28F733BB9A8AB6185"/>
  </w:style>
  <w:style w:type="paragraph" w:customStyle="1" w:styleId="1609FE454B9F473FB03B63F935B062F6">
    <w:name w:val="1609FE454B9F473FB03B63F935B062F6"/>
  </w:style>
  <w:style w:type="paragraph" w:customStyle="1" w:styleId="42FACE472BF24522A59A76D76C4C7DBB">
    <w:name w:val="42FACE472BF24522A59A76D76C4C7DBB"/>
  </w:style>
  <w:style w:type="paragraph" w:customStyle="1" w:styleId="0F1A726A318B4DA497E69A184C213184">
    <w:name w:val="0F1A726A318B4DA497E69A184C213184"/>
  </w:style>
  <w:style w:type="paragraph" w:customStyle="1" w:styleId="EDB92B8479074381AF9827D846180FE7">
    <w:name w:val="EDB92B8479074381AF9827D846180FE7"/>
  </w:style>
  <w:style w:type="paragraph" w:customStyle="1" w:styleId="7FBDBC5AEA9440709F4D5EECB52E0B94">
    <w:name w:val="7FBDBC5AEA9440709F4D5EECB52E0B94"/>
  </w:style>
  <w:style w:type="paragraph" w:customStyle="1" w:styleId="B25ED5821B9947C29C2CA13FD073D75B">
    <w:name w:val="B25ED5821B9947C29C2CA13FD073D75B"/>
  </w:style>
  <w:style w:type="paragraph" w:customStyle="1" w:styleId="92308E8C329B411AABFB152B386D7AD1">
    <w:name w:val="92308E8C329B411AABFB152B386D7AD1"/>
  </w:style>
  <w:style w:type="paragraph" w:customStyle="1" w:styleId="51D2A5700A8B45629F97A0FFF36A5CBA">
    <w:name w:val="51D2A5700A8B45629F97A0FFF36A5CBA"/>
  </w:style>
  <w:style w:type="paragraph" w:customStyle="1" w:styleId="744DC96060A84D139878046DC8A0951A">
    <w:name w:val="744DC96060A84D139878046DC8A0951A"/>
  </w:style>
  <w:style w:type="paragraph" w:customStyle="1" w:styleId="B7972573517F4B0F898ECFBEB0D208E1">
    <w:name w:val="B7972573517F4B0F898ECFBEB0D208E1"/>
  </w:style>
  <w:style w:type="paragraph" w:customStyle="1" w:styleId="87E1C5C706824D979A21295CEBB45927">
    <w:name w:val="87E1C5C706824D979A21295CEBB45927"/>
  </w:style>
  <w:style w:type="paragraph" w:customStyle="1" w:styleId="1E94DC8C2E534834AF8A7A19440F3525">
    <w:name w:val="1E94DC8C2E534834AF8A7A19440F3525"/>
  </w:style>
  <w:style w:type="paragraph" w:customStyle="1" w:styleId="AB0150C51A5F46AFA8215400851265E7">
    <w:name w:val="AB0150C51A5F46AFA8215400851265E7"/>
  </w:style>
  <w:style w:type="paragraph" w:customStyle="1" w:styleId="2DB1FD7DCB074C2D811EE430B1DDFB13">
    <w:name w:val="2DB1FD7DCB074C2D811EE430B1DDFB13"/>
  </w:style>
  <w:style w:type="paragraph" w:customStyle="1" w:styleId="B87BEE8528C741ECB1B899F1C1B7CDA8">
    <w:name w:val="B87BEE8528C741ECB1B899F1C1B7CDA8"/>
  </w:style>
  <w:style w:type="paragraph" w:customStyle="1" w:styleId="2F73995FD84E4435BBA59BFCE9A77A0C">
    <w:name w:val="2F73995FD84E4435BBA59BFCE9A77A0C"/>
  </w:style>
  <w:style w:type="paragraph" w:customStyle="1" w:styleId="21E9C5B366EB4A7A8DC4ADBF0BF772A2">
    <w:name w:val="21E9C5B366EB4A7A8DC4ADBF0BF772A2"/>
  </w:style>
  <w:style w:type="paragraph" w:customStyle="1" w:styleId="18BDFC6CA8A644B5830B80D40A9C7127">
    <w:name w:val="18BDFC6CA8A644B5830B80D40A9C7127"/>
  </w:style>
  <w:style w:type="paragraph" w:customStyle="1" w:styleId="7F86CD1CF86845AE82F53A3EB8B614D3">
    <w:name w:val="7F86CD1CF86845AE82F53A3EB8B614D3"/>
  </w:style>
  <w:style w:type="paragraph" w:customStyle="1" w:styleId="C1E43FB7B31A44249FA20A2B264564E7">
    <w:name w:val="C1E43FB7B31A44249FA20A2B264564E7"/>
  </w:style>
  <w:style w:type="paragraph" w:customStyle="1" w:styleId="DC455206B50A4987B041E179B28EC5D5">
    <w:name w:val="DC455206B50A4987B041E179B28EC5D5"/>
  </w:style>
  <w:style w:type="paragraph" w:customStyle="1" w:styleId="F42821F70B084B71A2F8B11B9DA301F5">
    <w:name w:val="F42821F70B084B71A2F8B11B9DA301F5"/>
  </w:style>
  <w:style w:type="paragraph" w:customStyle="1" w:styleId="1261889616A848B1B220CB8F4793230A">
    <w:name w:val="1261889616A848B1B220CB8F4793230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eb2a301c-ee54-478f-9fad-c086ecca23c5" xsi:nil="true"/>
    <lcf76f155ced4ddcb4097134ff3c332f xmlns="5125c692-8b78-4cad-8aed-9f9c2183a74e">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566703849C60741BFBAC0960A1EA5BF" ma:contentTypeVersion="11" ma:contentTypeDescription="Een nieuw document maken." ma:contentTypeScope="" ma:versionID="ba6fa829adb07be717565f98f1ae2af6">
  <xsd:schema xmlns:xsd="http://www.w3.org/2001/XMLSchema" xmlns:xs="http://www.w3.org/2001/XMLSchema" xmlns:p="http://schemas.microsoft.com/office/2006/metadata/properties" xmlns:ns2="5125c692-8b78-4cad-8aed-9f9c2183a74e" xmlns:ns3="eb2a301c-ee54-478f-9fad-c086ecca23c5" targetNamespace="http://schemas.microsoft.com/office/2006/metadata/properties" ma:root="true" ma:fieldsID="4921c57e51be040361fc95d899ca1217" ns2:_="" ns3:_="">
    <xsd:import namespace="5125c692-8b78-4cad-8aed-9f9c2183a74e"/>
    <xsd:import namespace="eb2a301c-ee54-478f-9fad-c086ecca23c5"/>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125c692-8b78-4cad-8aed-9f9c2183a7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Afbeeldingtags" ma:readOnly="false" ma:fieldId="{5cf76f15-5ced-4ddc-b409-7134ff3c332f}" ma:taxonomyMulti="true" ma:sspId="1050673b-4c74-4831-8420-66cff89eac13"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Location" ma:index="18"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b2a301c-ee54-478f-9fad-c086ecca23c5"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1babfffa-3098-423c-b590-16616d15c30b}" ma:internalName="TaxCatchAll" ma:showField="CatchAllData" ma:web="eb2a301c-ee54-478f-9fad-c086ecca23c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6D5FB9A-A211-4AD4-BE46-0A191301C88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AABEEE2-9D6F-4202-A228-79CF637AB971}"/>
</file>

<file path=customXml/itemProps3.xml><?xml version="1.0" encoding="utf-8"?>
<ds:datastoreItem xmlns:ds="http://schemas.openxmlformats.org/officeDocument/2006/customXml" ds:itemID="{17DA1863-AB10-482C-85EB-2347802A15F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KFW01.3 Persproef methode C</Template>
  <TotalTime>2</TotalTime>
  <Pages>2</Pages>
  <Words>659</Words>
  <Characters>3630</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Bockel, Fabian van</dc:creator>
  <cp:keywords/>
  <dc:description/>
  <cp:lastModifiedBy>Bockel, Fabian van</cp:lastModifiedBy>
  <cp:revision>2</cp:revision>
  <dcterms:created xsi:type="dcterms:W3CDTF">2020-06-24T09:08:00Z</dcterms:created>
  <dcterms:modified xsi:type="dcterms:W3CDTF">2020-06-25T10:28:00Z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0x010100B566703849C60741BFBAC0960A1EA5BF</vt:lpwstr>
  </property>
  <property fmtid="{D5CDD505-2E9C-101B-9397-08002B2CF9AE}" pid="3" name="Order">
    <vt:r8>768000</vt:r8>
  </property>
  <property fmtid="{D5CDD505-2E9C-101B-9397-08002B2CF9AE}" pid="4" name="_ExtendedDescription">
    <vt:lpwstr/>
  </property>
</Properties>
</file>