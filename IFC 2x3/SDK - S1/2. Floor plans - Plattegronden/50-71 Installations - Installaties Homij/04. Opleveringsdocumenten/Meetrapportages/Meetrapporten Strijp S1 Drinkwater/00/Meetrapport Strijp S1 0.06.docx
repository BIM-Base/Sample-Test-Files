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5DECE94B" w:rsidR="00325C8A" w:rsidRPr="00B02F31" w:rsidRDefault="004968B1" w:rsidP="00171E8C">
                <w:pPr>
                  <w:pStyle w:val="Geenafstand"/>
                  <w:rPr>
                    <w:sz w:val="18"/>
                    <w:szCs w:val="18"/>
                  </w:rPr>
                </w:pPr>
                <w:r>
                  <w:rPr>
                    <w:sz w:val="18"/>
                    <w:szCs w:val="18"/>
                  </w:rPr>
                  <w:t>07-10-19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81023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81023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81023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490BFA1B" w:rsidR="009815A8" w:rsidRDefault="00E86834"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53B4991B" w:rsidR="009815A8" w:rsidRDefault="00810230" w:rsidP="00BD62B4">
            <w:pPr>
              <w:pStyle w:val="Geenafstand"/>
              <w:rPr>
                <w:sz w:val="18"/>
              </w:rPr>
            </w:pPr>
            <w:sdt>
              <w:sdtPr>
                <w:rPr>
                  <w:sz w:val="18"/>
                </w:rPr>
                <w:id w:val="-1843547467"/>
                <w:placeholder>
                  <w:docPart w:val="D05824364D0E4BE48F9B93DBD625564E"/>
                </w:placeholder>
                <w:text/>
              </w:sdtPr>
              <w:sdtEndPr/>
              <w:sdtContent>
                <w:r w:rsidR="00E86834">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4228F952" w:rsidR="009815A8" w:rsidRDefault="00810230" w:rsidP="00BD62B4">
            <w:pPr>
              <w:pStyle w:val="Geenafstand"/>
              <w:rPr>
                <w:sz w:val="18"/>
              </w:rPr>
            </w:pPr>
            <w:sdt>
              <w:sdtPr>
                <w:rPr>
                  <w:sz w:val="18"/>
                </w:rPr>
                <w:id w:val="-790439630"/>
                <w:placeholder>
                  <w:docPart w:val="0D6A159FE569485CAFDA1D8938CC1992"/>
                </w:placeholder>
                <w:text/>
              </w:sdtPr>
              <w:sdtEndPr/>
              <w:sdtContent>
                <w:r w:rsidR="00E86834">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81023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81023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81023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81023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4F33B7E9" w:rsidR="009815A8" w:rsidRDefault="00E86834"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11600E29" w:rsidR="009815A8" w:rsidRDefault="00810230" w:rsidP="00171E8C">
            <w:pPr>
              <w:pStyle w:val="Geenafstand"/>
              <w:rPr>
                <w:sz w:val="18"/>
              </w:rPr>
            </w:pPr>
            <w:sdt>
              <w:sdtPr>
                <w:rPr>
                  <w:sz w:val="18"/>
                </w:rPr>
                <w:id w:val="2062437550"/>
                <w:placeholder>
                  <w:docPart w:val="BE22CC6E5CF8427CBC22836597AD1559"/>
                </w:placeholder>
                <w:text/>
              </w:sdtPr>
              <w:sdtEndPr/>
              <w:sdtContent>
                <w:r w:rsidR="00E86834">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0919C4C5" w:rsidR="009815A8" w:rsidRDefault="00810230" w:rsidP="00171E8C">
            <w:pPr>
              <w:pStyle w:val="Geenafstand"/>
              <w:rPr>
                <w:sz w:val="18"/>
              </w:rPr>
            </w:pPr>
            <w:sdt>
              <w:sdtPr>
                <w:rPr>
                  <w:sz w:val="18"/>
                </w:rPr>
                <w:id w:val="206371647"/>
                <w:placeholder>
                  <w:docPart w:val="1609FE454B9F473FB03B63F935B062F6"/>
                </w:placeholder>
                <w:text/>
              </w:sdtPr>
              <w:sdtEndPr/>
              <w:sdtContent>
                <w:r w:rsidR="00E86834">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81023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81023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81023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81023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81023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81023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7579FCDF"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6118889C" w:rsidR="008555F6" w:rsidRPr="00BD62B4" w:rsidRDefault="004968B1"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7DD65D48" w:rsidR="008555F6" w:rsidRPr="00BD62B4" w:rsidRDefault="004968B1"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F8712" w14:textId="77777777" w:rsidR="00810230" w:rsidRDefault="00810230" w:rsidP="00325C8A">
      <w:pPr>
        <w:spacing w:after="0" w:line="240" w:lineRule="auto"/>
      </w:pPr>
      <w:r>
        <w:separator/>
      </w:r>
    </w:p>
  </w:endnote>
  <w:endnote w:type="continuationSeparator" w:id="0">
    <w:p w14:paraId="3D1B9D8A" w14:textId="77777777" w:rsidR="00810230" w:rsidRDefault="0081023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CBB94" w14:textId="77777777" w:rsidR="00810230" w:rsidRDefault="00810230" w:rsidP="00325C8A">
      <w:pPr>
        <w:spacing w:after="0" w:line="240" w:lineRule="auto"/>
      </w:pPr>
      <w:r>
        <w:separator/>
      </w:r>
    </w:p>
  </w:footnote>
  <w:footnote w:type="continuationSeparator" w:id="0">
    <w:p w14:paraId="064F65F9" w14:textId="77777777" w:rsidR="00810230" w:rsidRDefault="0081023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B7181"/>
    <w:rsid w:val="001F2B73"/>
    <w:rsid w:val="002A3089"/>
    <w:rsid w:val="00325C8A"/>
    <w:rsid w:val="004968B1"/>
    <w:rsid w:val="00525CD8"/>
    <w:rsid w:val="005407B3"/>
    <w:rsid w:val="00580E02"/>
    <w:rsid w:val="005917DF"/>
    <w:rsid w:val="005C31E9"/>
    <w:rsid w:val="00610E17"/>
    <w:rsid w:val="006E40F3"/>
    <w:rsid w:val="00810230"/>
    <w:rsid w:val="008128AB"/>
    <w:rsid w:val="008555F6"/>
    <w:rsid w:val="00867811"/>
    <w:rsid w:val="008D1179"/>
    <w:rsid w:val="00912C31"/>
    <w:rsid w:val="009815A8"/>
    <w:rsid w:val="009D3C1B"/>
    <w:rsid w:val="009D6543"/>
    <w:rsid w:val="009F5D9C"/>
    <w:rsid w:val="00A01032"/>
    <w:rsid w:val="00A70C12"/>
    <w:rsid w:val="00B02F31"/>
    <w:rsid w:val="00B73985"/>
    <w:rsid w:val="00BB6725"/>
    <w:rsid w:val="00BD62B4"/>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10004"/>
    <w:rsid w:val="005E1D76"/>
    <w:rsid w:val="007672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1DEFF173-CEAB-470B-98D7-2DC1BCE12F01}"/>
</file>

<file path=docProps/app.xml><?xml version="1.0" encoding="utf-8"?>
<Properties xmlns="http://schemas.openxmlformats.org/officeDocument/2006/extended-properties" xmlns:vt="http://schemas.openxmlformats.org/officeDocument/2006/docPropsVTypes">
  <Template>KFW01.3 Persproef methode C</Template>
  <TotalTime>11</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2020-06-11T07:17:00Z</dcterms:created>
  <dcterms:modified xsi:type="dcterms:W3CDTF">2020-06-17T12:29:00Z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754500</vt:r8>
  </property>
  <property fmtid="{D5CDD505-2E9C-101B-9397-08002B2CF9AE}" pid="4" name="_ExtendedDescription">
    <vt:lpwstr/>
  </property>
</Properties>
</file>